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8A82" w14:textId="4E1DEB66" w:rsidR="00464951" w:rsidRDefault="00614C4C" w:rsidP="009600F1">
      <w:pPr>
        <w:pStyle w:val="a4"/>
      </w:pPr>
      <w:r>
        <w:rPr>
          <w:rFonts w:hint="eastAsia"/>
        </w:rPr>
        <w:t>Nim</w:t>
      </w:r>
      <w:r>
        <w:rPr>
          <w:rFonts w:hint="eastAsia"/>
        </w:rPr>
        <w:t>クイックスターターガイド</w:t>
      </w:r>
    </w:p>
    <w:sdt>
      <w:sdtPr>
        <w:rPr>
          <w:caps w:val="0"/>
          <w:color w:val="auto"/>
          <w:spacing w:val="0"/>
          <w:sz w:val="20"/>
          <w:szCs w:val="20"/>
          <w:lang w:val="ja-JP"/>
        </w:rPr>
        <w:id w:val="-1147971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65ECA" w14:textId="77777777" w:rsidR="008E2B3F" w:rsidRDefault="008E2B3F" w:rsidP="008E2B3F">
          <w:pPr>
            <w:pStyle w:val="af0"/>
            <w:ind w:left="425" w:right="100" w:hanging="425"/>
          </w:pPr>
          <w:r>
            <w:rPr>
              <w:lang w:val="ja-JP"/>
            </w:rPr>
            <w:t>目次</w:t>
          </w:r>
        </w:p>
        <w:p w14:paraId="5572269B" w14:textId="199EC811" w:rsidR="00472E78" w:rsidRDefault="008E2B3F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06069" w:history="1">
            <w:r w:rsidR="00472E78" w:rsidRPr="004D7F95">
              <w:rPr>
                <w:rStyle w:val="af1"/>
                <w:noProof/>
              </w:rPr>
              <w:t>第１章</w:t>
            </w:r>
            <w:r w:rsidR="00472E78"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="00472E78" w:rsidRPr="004D7F95">
              <w:rPr>
                <w:rStyle w:val="af1"/>
                <w:noProof/>
              </w:rPr>
              <w:t>Nim</w:t>
            </w:r>
            <w:r w:rsidR="00472E78" w:rsidRPr="004D7F95">
              <w:rPr>
                <w:rStyle w:val="af1"/>
                <w:noProof/>
              </w:rPr>
              <w:t>のインストール</w:t>
            </w:r>
            <w:r w:rsidR="00472E78">
              <w:rPr>
                <w:noProof/>
                <w:webHidden/>
              </w:rPr>
              <w:tab/>
            </w:r>
            <w:r w:rsidR="00472E78">
              <w:rPr>
                <w:noProof/>
                <w:webHidden/>
              </w:rPr>
              <w:fldChar w:fldCharType="begin"/>
            </w:r>
            <w:r w:rsidR="00472E78">
              <w:rPr>
                <w:noProof/>
                <w:webHidden/>
              </w:rPr>
              <w:instrText xml:space="preserve"> PAGEREF _Toc143006069 \h </w:instrText>
            </w:r>
            <w:r w:rsidR="00472E78">
              <w:rPr>
                <w:noProof/>
                <w:webHidden/>
              </w:rPr>
            </w:r>
            <w:r w:rsidR="00472E78">
              <w:rPr>
                <w:noProof/>
                <w:webHidden/>
              </w:rPr>
              <w:fldChar w:fldCharType="separate"/>
            </w:r>
            <w:r w:rsidR="00472E78">
              <w:rPr>
                <w:noProof/>
                <w:webHidden/>
              </w:rPr>
              <w:t>2</w:t>
            </w:r>
            <w:r w:rsidR="00472E78">
              <w:rPr>
                <w:noProof/>
                <w:webHidden/>
              </w:rPr>
              <w:fldChar w:fldCharType="end"/>
            </w:r>
          </w:hyperlink>
        </w:p>
        <w:p w14:paraId="173FEC31" w14:textId="65BAE767" w:rsidR="00472E78" w:rsidRDefault="00472E78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70" w:history="1">
            <w:r w:rsidRPr="004D7F95">
              <w:rPr>
                <w:rStyle w:val="af1"/>
                <w:noProof/>
              </w:rPr>
              <w:t>第１節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Choosenim</w:t>
            </w:r>
            <w:r w:rsidRPr="004D7F95">
              <w:rPr>
                <w:rStyle w:val="af1"/>
                <w:noProof/>
              </w:rPr>
              <w:t>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CC27" w14:textId="2987C422" w:rsidR="00472E78" w:rsidRDefault="00472E78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71" w:history="1">
            <w:r w:rsidRPr="004D7F95">
              <w:rPr>
                <w:rStyle w:val="af1"/>
                <w:noProof/>
              </w:rPr>
              <w:t>第２章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VSCode</w:t>
            </w:r>
            <w:r w:rsidRPr="004D7F95">
              <w:rPr>
                <w:rStyle w:val="af1"/>
                <w:noProof/>
              </w:rPr>
              <w:t>で</w:t>
            </w:r>
            <w:r w:rsidRPr="004D7F95">
              <w:rPr>
                <w:rStyle w:val="af1"/>
                <w:noProof/>
              </w:rPr>
              <w:t>Nim</w:t>
            </w:r>
            <w:r w:rsidRPr="004D7F95">
              <w:rPr>
                <w:rStyle w:val="af1"/>
                <w:noProof/>
              </w:rPr>
              <w:t>の開発環境をつくる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980E" w14:textId="0357C466" w:rsidR="00472E78" w:rsidRDefault="00472E78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72" w:history="1">
            <w:r w:rsidRPr="004D7F95">
              <w:rPr>
                <w:rStyle w:val="af1"/>
                <w:noProof/>
              </w:rPr>
              <w:t>第１節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なぜ</w:t>
            </w:r>
            <w:r w:rsidRPr="004D7F95">
              <w:rPr>
                <w:rStyle w:val="af1"/>
                <w:noProof/>
              </w:rPr>
              <w:t>Visual Studio Code</w:t>
            </w:r>
            <w:r w:rsidRPr="004D7F95">
              <w:rPr>
                <w:rStyle w:val="af1"/>
                <w:noProof/>
              </w:rPr>
              <w:t>を用いるのか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5184" w14:textId="6FA258ED" w:rsidR="00472E78" w:rsidRDefault="00472E78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73" w:history="1">
            <w:r w:rsidRPr="004D7F95">
              <w:rPr>
                <w:rStyle w:val="af1"/>
                <w:noProof/>
              </w:rPr>
              <w:t>第２節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Visual Studio Code</w:t>
            </w:r>
            <w:r w:rsidRPr="004D7F95">
              <w:rPr>
                <w:rStyle w:val="af1"/>
                <w:noProof/>
              </w:rPr>
              <w:t>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F551" w14:textId="6C1B9F77" w:rsidR="00472E78" w:rsidRDefault="00472E78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74" w:history="1">
            <w:r w:rsidRPr="004D7F95">
              <w:rPr>
                <w:rStyle w:val="af1"/>
                <w:noProof/>
              </w:rPr>
              <w:t>第３節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Visual Studio Code</w:t>
            </w:r>
            <w:r w:rsidRPr="004D7F95">
              <w:rPr>
                <w:rStyle w:val="af1"/>
                <w:noProof/>
              </w:rPr>
              <w:t>の日本語化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4FF64" w14:textId="1B631857" w:rsidR="00472E78" w:rsidRDefault="00472E78">
          <w:pPr>
            <w:pStyle w:val="26"/>
            <w:tabs>
              <w:tab w:val="left" w:pos="126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75" w:history="1">
            <w:r w:rsidRPr="004D7F95">
              <w:rPr>
                <w:rStyle w:val="af1"/>
                <w:noProof/>
              </w:rPr>
              <w:t>第４節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Nim</w:t>
            </w:r>
            <w:r w:rsidRPr="004D7F95">
              <w:rPr>
                <w:rStyle w:val="af1"/>
                <w:noProof/>
              </w:rPr>
              <w:t>開発用拡張機能のインストール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666F" w14:textId="548086EF" w:rsidR="00472E78" w:rsidRDefault="00472E78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76" w:history="1">
            <w:r w:rsidRPr="004D7F95">
              <w:rPr>
                <w:rStyle w:val="af1"/>
                <w:noProof/>
              </w:rPr>
              <w:t>第５節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デバッガのインストール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989F" w14:textId="645AB91E" w:rsidR="00472E78" w:rsidRDefault="00472E78">
          <w:pPr>
            <w:pStyle w:val="11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77" w:history="1">
            <w:r w:rsidRPr="004D7F95">
              <w:rPr>
                <w:rStyle w:val="af1"/>
                <w:noProof/>
              </w:rPr>
              <w:t>第３章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パッケージ開発の準備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05F7" w14:textId="509A55D9" w:rsidR="00472E78" w:rsidRDefault="00472E78">
          <w:pPr>
            <w:pStyle w:val="11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78" w:history="1">
            <w:r w:rsidRPr="004D7F95">
              <w:rPr>
                <w:rStyle w:val="af1"/>
                <w:noProof/>
              </w:rPr>
              <w:t>第４章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Nim</w:t>
            </w:r>
            <w:r w:rsidRPr="004D7F95">
              <w:rPr>
                <w:rStyle w:val="af1"/>
                <w:noProof/>
              </w:rPr>
              <w:t>プログラムをパッケージ化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DED3" w14:textId="6BC61AB0" w:rsidR="00472E78" w:rsidRDefault="00472E78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79" w:history="1">
            <w:r w:rsidRPr="004D7F95">
              <w:rPr>
                <w:rStyle w:val="af1"/>
                <w:noProof/>
              </w:rPr>
              <w:t>第１節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パッケージのビルド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157F" w14:textId="68B4FCC6" w:rsidR="00472E78" w:rsidRDefault="00472E78">
          <w:pPr>
            <w:pStyle w:val="33"/>
            <w:tabs>
              <w:tab w:val="left" w:pos="147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80" w:history="1">
            <w:r w:rsidRPr="004D7F95">
              <w:rPr>
                <w:rStyle w:val="af1"/>
                <w:noProof/>
              </w:rPr>
              <w:t>第１項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Nimble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A8F7" w14:textId="6363F171" w:rsidR="00472E78" w:rsidRDefault="00472E78">
          <w:pPr>
            <w:pStyle w:val="33"/>
            <w:tabs>
              <w:tab w:val="left" w:pos="147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81" w:history="1">
            <w:r w:rsidRPr="004D7F95">
              <w:rPr>
                <w:rStyle w:val="af1"/>
                <w:noProof/>
              </w:rPr>
              <w:t>第２項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Nimble Build</w:t>
            </w:r>
            <w:r w:rsidRPr="004D7F95">
              <w:rPr>
                <w:rStyle w:val="af1"/>
                <w:noProof/>
              </w:rPr>
              <w:t>（</w:t>
            </w:r>
            <w:r w:rsidRPr="004D7F95">
              <w:rPr>
                <w:rStyle w:val="af1"/>
                <w:noProof/>
              </w:rPr>
              <w:t>Debug</w:t>
            </w:r>
            <w:r w:rsidRPr="004D7F95">
              <w:rPr>
                <w:rStyle w:val="af1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E114" w14:textId="0F7D0FA8" w:rsidR="00472E78" w:rsidRDefault="00472E78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82" w:history="1">
            <w:r w:rsidRPr="004D7F95">
              <w:rPr>
                <w:rStyle w:val="af1"/>
                <w:noProof/>
              </w:rPr>
              <w:t>第２節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テスト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6B79" w14:textId="5D705CA4" w:rsidR="00472E78" w:rsidRDefault="00472E78">
          <w:pPr>
            <w:pStyle w:val="33"/>
            <w:tabs>
              <w:tab w:val="left" w:pos="147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83" w:history="1">
            <w:r w:rsidRPr="004D7F95">
              <w:rPr>
                <w:rStyle w:val="af1"/>
                <w:noProof/>
              </w:rPr>
              <w:t>第１項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Nimble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C510" w14:textId="78C00B5A" w:rsidR="00472E78" w:rsidRDefault="00472E78">
          <w:pPr>
            <w:pStyle w:val="33"/>
            <w:tabs>
              <w:tab w:val="left" w:pos="147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84" w:history="1">
            <w:r w:rsidRPr="004D7F95">
              <w:rPr>
                <w:rStyle w:val="af1"/>
                <w:noProof/>
              </w:rPr>
              <w:t>第２項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Nimble Test(Debug)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FB49" w14:textId="1FB0C398" w:rsidR="00472E78" w:rsidRDefault="00472E78">
          <w:pPr>
            <w:pStyle w:val="33"/>
            <w:tabs>
              <w:tab w:val="left" w:pos="147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85" w:history="1">
            <w:r w:rsidRPr="004D7F95">
              <w:rPr>
                <w:rStyle w:val="af1"/>
                <w:noProof/>
              </w:rPr>
              <w:t>第３項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Launch(F5</w:t>
            </w:r>
            <w:r w:rsidRPr="004D7F95">
              <w:rPr>
                <w:rStyle w:val="af1"/>
                <w:noProof/>
              </w:rPr>
              <w:t>キー</w:t>
            </w:r>
            <w:r w:rsidRPr="004D7F95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FEC1" w14:textId="05FEC45E" w:rsidR="00472E78" w:rsidRDefault="00472E78">
          <w:pPr>
            <w:pStyle w:val="26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  <w:szCs w:val="22"/>
              <w14:ligatures w14:val="standardContextual"/>
            </w:rPr>
          </w:pPr>
          <w:hyperlink w:anchor="_Toc143006086" w:history="1">
            <w:r w:rsidRPr="004D7F95">
              <w:rPr>
                <w:rStyle w:val="af1"/>
                <w:noProof/>
              </w:rPr>
              <w:t>第３節</w:t>
            </w:r>
            <w:r>
              <w:rPr>
                <w:noProof/>
                <w:kern w:val="2"/>
                <w:sz w:val="21"/>
                <w:szCs w:val="22"/>
                <w14:ligatures w14:val="standardContextual"/>
              </w:rPr>
              <w:tab/>
            </w:r>
            <w:r w:rsidRPr="004D7F95">
              <w:rPr>
                <w:rStyle w:val="af1"/>
                <w:noProof/>
              </w:rPr>
              <w:t>パッケージのドキュメント生成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DDBD" w14:textId="0F4506C9" w:rsidR="008E2B3F" w:rsidRDefault="008E2B3F" w:rsidP="007557D2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0AFD7FE1" w14:textId="77777777" w:rsidR="007557D2" w:rsidRPr="008E2B3F" w:rsidRDefault="008E2B3F" w:rsidP="008E2B3F">
          <w:pPr>
            <w:spacing w:before="100" w:after="200" w:line="276" w:lineRule="auto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A1F9F4C" w14:textId="374E509A" w:rsidR="009600F1" w:rsidRDefault="00614C4C" w:rsidP="007450AC">
      <w:pPr>
        <w:pStyle w:val="1"/>
        <w:ind w:left="100" w:right="100"/>
      </w:pPr>
      <w:bookmarkStart w:id="0" w:name="_Toc143006069"/>
      <w:r>
        <w:lastRenderedPageBreak/>
        <w:t>Nim</w:t>
      </w:r>
      <w:r>
        <w:rPr>
          <w:rFonts w:hint="eastAsia"/>
        </w:rPr>
        <w:t>のインストール</w:t>
      </w:r>
      <w:bookmarkEnd w:id="0"/>
    </w:p>
    <w:p w14:paraId="031C0C44" w14:textId="0E2347F8" w:rsidR="00AA1FDD" w:rsidRDefault="00AA1FDD" w:rsidP="00210758">
      <w:r>
        <w:rPr>
          <w:rFonts w:hint="eastAsia"/>
        </w:rPr>
        <w:t>この章では、</w:t>
      </w:r>
      <w:r>
        <w:rPr>
          <w:rFonts w:hint="eastAsia"/>
        </w:rPr>
        <w:t>Nim</w:t>
      </w:r>
      <w:r>
        <w:rPr>
          <w:rFonts w:hint="eastAsia"/>
        </w:rPr>
        <w:t>言語開発キット</w:t>
      </w:r>
      <w:r w:rsidR="00184685">
        <w:rPr>
          <w:rFonts w:hint="eastAsia"/>
        </w:rPr>
        <w:t>のインストール手順を解説します。</w:t>
      </w:r>
    </w:p>
    <w:p w14:paraId="70B9866B" w14:textId="77777777" w:rsidR="00AA1FDD" w:rsidRDefault="00AA1FDD" w:rsidP="00210758"/>
    <w:p w14:paraId="50B7C5FA" w14:textId="660F36E3" w:rsidR="00AA1FDD" w:rsidRPr="001D59AC" w:rsidRDefault="00F4284A" w:rsidP="00210758">
      <w:r>
        <w:rPr>
          <w:rFonts w:hint="eastAsia"/>
        </w:rPr>
        <w:t>Nim</w:t>
      </w:r>
      <w:r>
        <w:rPr>
          <w:rFonts w:hint="eastAsia"/>
        </w:rPr>
        <w:t>単体でインストールすることも可能ですが、</w:t>
      </w:r>
      <w:r>
        <w:rPr>
          <w:rFonts w:hint="eastAsia"/>
        </w:rPr>
        <w:t>Nim</w:t>
      </w:r>
      <w:r>
        <w:rPr>
          <w:rFonts w:hint="eastAsia"/>
        </w:rPr>
        <w:t>のバージョン管理ツールである</w:t>
      </w:r>
      <w:proofErr w:type="spellStart"/>
      <w:r>
        <w:rPr>
          <w:rFonts w:hint="eastAsia"/>
        </w:rPr>
        <w:t>c</w:t>
      </w:r>
      <w:r>
        <w:t>hoosenim</w:t>
      </w:r>
      <w:proofErr w:type="spellEnd"/>
      <w:r>
        <w:rPr>
          <w:rFonts w:hint="eastAsia"/>
        </w:rPr>
        <w:t>をインストールすると管理が楽になります。</w:t>
      </w:r>
    </w:p>
    <w:p w14:paraId="67BD2D80" w14:textId="097262B1" w:rsidR="00F4284A" w:rsidRPr="00F4284A" w:rsidRDefault="00F4284A" w:rsidP="00F4284A">
      <w:pPr>
        <w:pStyle w:val="2"/>
        <w:ind w:left="725" w:right="100"/>
      </w:pPr>
      <w:bookmarkStart w:id="1" w:name="_Toc143006070"/>
      <w:proofErr w:type="spellStart"/>
      <w:r>
        <w:t>Choosenim</w:t>
      </w:r>
      <w:proofErr w:type="spellEnd"/>
      <w:r>
        <w:rPr>
          <w:rFonts w:hint="eastAsia"/>
        </w:rPr>
        <w:t>のインストール</w:t>
      </w:r>
      <w:bookmarkEnd w:id="1"/>
    </w:p>
    <w:p w14:paraId="5938D8C8" w14:textId="0440CA0A" w:rsidR="00F4284A" w:rsidRDefault="00F4284A" w:rsidP="00F4284A">
      <w:pPr>
        <w:pStyle w:val="20"/>
        <w:ind w:left="300" w:right="100"/>
      </w:pPr>
      <w:proofErr w:type="spellStart"/>
      <w:r>
        <w:t>Choosenim</w:t>
      </w:r>
      <w:proofErr w:type="spellEnd"/>
      <w:r>
        <w:t>(</w:t>
      </w:r>
      <w:hyperlink r:id="rId8" w:history="1">
        <w:r w:rsidRPr="00C95829">
          <w:rPr>
            <w:rStyle w:val="af1"/>
          </w:rPr>
          <w:t>https://github.com/dom96/choosenim.git</w:t>
        </w:r>
      </w:hyperlink>
      <w:r>
        <w:t>)</w:t>
      </w:r>
    </w:p>
    <w:p w14:paraId="145D10C0" w14:textId="77777777" w:rsidR="00F4284A" w:rsidRDefault="00F4284A" w:rsidP="00F4284A">
      <w:pPr>
        <w:pStyle w:val="20"/>
        <w:ind w:left="300" w:right="100"/>
      </w:pPr>
    </w:p>
    <w:p w14:paraId="1BA850CF" w14:textId="7B66C9A1" w:rsidR="00F4284A" w:rsidRDefault="00F4284A" w:rsidP="00F4284A">
      <w:pPr>
        <w:pStyle w:val="20"/>
        <w:ind w:left="300" w:right="100"/>
      </w:pPr>
      <w:r>
        <w:rPr>
          <w:rFonts w:hint="eastAsia"/>
        </w:rPr>
        <w:t>上記</w:t>
      </w:r>
      <w:r>
        <w:rPr>
          <w:rFonts w:hint="eastAsia"/>
        </w:rPr>
        <w:t>URL</w:t>
      </w:r>
      <w:r>
        <w:rPr>
          <w:rFonts w:hint="eastAsia"/>
        </w:rPr>
        <w:t>の</w:t>
      </w:r>
      <w:r w:rsidR="00804DA7">
        <w:rPr>
          <w:rFonts w:hint="eastAsia"/>
        </w:rPr>
        <w:t>「</w:t>
      </w:r>
      <w:r>
        <w:rPr>
          <w:rFonts w:hint="eastAsia"/>
        </w:rPr>
        <w:t>Release</w:t>
      </w:r>
      <w:r w:rsidR="00804DA7">
        <w:rPr>
          <w:rFonts w:hint="eastAsia"/>
        </w:rPr>
        <w:t>」</w:t>
      </w:r>
      <w:r>
        <w:rPr>
          <w:rFonts w:hint="eastAsia"/>
        </w:rPr>
        <w:t>から最新バージョンの</w:t>
      </w:r>
    </w:p>
    <w:p w14:paraId="21FCA19B" w14:textId="705AA13B" w:rsidR="00F4284A" w:rsidRDefault="00F4284A" w:rsidP="007450AC">
      <w:pPr>
        <w:pStyle w:val="20"/>
        <w:ind w:left="300" w:right="100"/>
      </w:pPr>
      <w:r>
        <w:rPr>
          <w:rFonts w:hint="eastAsia"/>
        </w:rPr>
        <w:t>「</w:t>
      </w:r>
      <w:r w:rsidRPr="00F4284A">
        <w:t>choosenim-installer-</w:t>
      </w:r>
      <w:r w:rsidR="00804DA7">
        <w:t>X</w:t>
      </w:r>
      <w:r w:rsidRPr="00F4284A">
        <w:t>.</w:t>
      </w:r>
      <w:r w:rsidR="00804DA7">
        <w:t>X</w:t>
      </w:r>
      <w:r w:rsidRPr="00F4284A">
        <w:t>.</w:t>
      </w:r>
      <w:r w:rsidR="00804DA7">
        <w:t>X</w:t>
      </w:r>
      <w:r w:rsidRPr="00F4284A">
        <w:t>_windows_amd64-download-this-not-the-exe.zip</w:t>
      </w:r>
      <w:r>
        <w:rPr>
          <w:rFonts w:hint="eastAsia"/>
        </w:rPr>
        <w:t>」</w:t>
      </w:r>
    </w:p>
    <w:p w14:paraId="74EB8E95" w14:textId="2330CB86" w:rsidR="00F4284A" w:rsidRDefault="00F4284A" w:rsidP="007450AC">
      <w:pPr>
        <w:pStyle w:val="20"/>
        <w:ind w:left="300" w:right="100"/>
      </w:pPr>
      <w:r>
        <w:rPr>
          <w:rFonts w:hint="eastAsia"/>
        </w:rPr>
        <w:t>をダウンロードしましょう。</w:t>
      </w:r>
    </w:p>
    <w:p w14:paraId="38C66880" w14:textId="77777777" w:rsidR="00F4284A" w:rsidRDefault="00F4284A" w:rsidP="007450AC">
      <w:pPr>
        <w:pStyle w:val="20"/>
        <w:ind w:left="300" w:right="100"/>
      </w:pPr>
    </w:p>
    <w:p w14:paraId="492D165D" w14:textId="77777777" w:rsidR="00F4284A" w:rsidRDefault="00F4284A" w:rsidP="00F4284A">
      <w:pPr>
        <w:pStyle w:val="20"/>
        <w:ind w:left="300" w:right="100"/>
      </w:pPr>
      <w:r>
        <w:rPr>
          <w:rFonts w:hint="eastAsia"/>
        </w:rPr>
        <w:t>ダウンロードした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ファイルを解凍し、中にある</w:t>
      </w:r>
    </w:p>
    <w:p w14:paraId="1711E303" w14:textId="77777777" w:rsidR="00F4284A" w:rsidRDefault="00F4284A" w:rsidP="00F4284A">
      <w:pPr>
        <w:pStyle w:val="20"/>
        <w:ind w:left="300" w:right="100"/>
      </w:pPr>
      <w:r>
        <w:rPr>
          <w:rFonts w:hint="eastAsia"/>
        </w:rPr>
        <w:t>「</w:t>
      </w:r>
      <w:r w:rsidRPr="00F4284A">
        <w:t>runme.bat</w:t>
      </w:r>
      <w:r>
        <w:rPr>
          <w:rFonts w:hint="eastAsia"/>
        </w:rPr>
        <w:t>」</w:t>
      </w:r>
    </w:p>
    <w:p w14:paraId="1792F1BB" w14:textId="61BFD316" w:rsidR="00F4284A" w:rsidRDefault="00F4284A" w:rsidP="00F4284A">
      <w:pPr>
        <w:pStyle w:val="20"/>
        <w:ind w:left="300" w:right="100"/>
      </w:pPr>
      <w:r>
        <w:rPr>
          <w:rFonts w:hint="eastAsia"/>
        </w:rPr>
        <w:t>を実行してください。</w:t>
      </w:r>
    </w:p>
    <w:p w14:paraId="1EC4E8A0" w14:textId="77777777" w:rsidR="009D528F" w:rsidRDefault="009D528F" w:rsidP="00F4284A">
      <w:pPr>
        <w:pStyle w:val="20"/>
        <w:ind w:left="300" w:right="100"/>
      </w:pPr>
    </w:p>
    <w:p w14:paraId="0DCC8FA8" w14:textId="6113DFB2" w:rsidR="009D528F" w:rsidRDefault="002217AC" w:rsidP="002217AC">
      <w:pPr>
        <w:pStyle w:val="20"/>
        <w:ind w:left="300" w:right="100"/>
      </w:pPr>
      <w:r>
        <w:rPr>
          <w:rFonts w:hint="eastAsia"/>
        </w:rPr>
        <w:t>ユーザー作成のライブラリを使いたい場合は、</w:t>
      </w:r>
    </w:p>
    <w:p w14:paraId="1EBEE775" w14:textId="77FFCE41" w:rsidR="002217AC" w:rsidRDefault="007F3E97" w:rsidP="002217AC">
      <w:pPr>
        <w:pStyle w:val="20"/>
        <w:ind w:left="300" w:right="100"/>
      </w:pPr>
      <w:r>
        <w:rPr>
          <w:rFonts w:hint="eastAsia"/>
        </w:rPr>
        <w:t>適当なターミナル</w:t>
      </w:r>
      <w:r>
        <w:rPr>
          <w:rFonts w:hint="eastAsia"/>
        </w:rPr>
        <w:t>(</w:t>
      </w:r>
      <w:r>
        <w:rPr>
          <w:rFonts w:hint="eastAsia"/>
        </w:rPr>
        <w:t>コマンドプロンプトとかパワーシェルとか</w:t>
      </w:r>
      <w:r>
        <w:rPr>
          <w:rFonts w:hint="eastAsia"/>
        </w:rPr>
        <w:t>)</w:t>
      </w:r>
      <w:r>
        <w:rPr>
          <w:rFonts w:hint="eastAsia"/>
        </w:rPr>
        <w:t>で</w:t>
      </w:r>
    </w:p>
    <w:p w14:paraId="15914017" w14:textId="1C1C7E14" w:rsidR="007F3E97" w:rsidRDefault="007F3E97" w:rsidP="002217AC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n</w:t>
      </w:r>
      <w:r>
        <w:t>imble install &lt;&lt;</w:t>
      </w:r>
      <w:r>
        <w:rPr>
          <w:rFonts w:hint="eastAsia"/>
        </w:rPr>
        <w:t>パッケージ名</w:t>
      </w:r>
      <w:r>
        <w:t>&gt;&gt;</w:t>
      </w:r>
      <w:r>
        <w:rPr>
          <w:rFonts w:hint="eastAsia"/>
        </w:rPr>
        <w:t>」</w:t>
      </w:r>
    </w:p>
    <w:p w14:paraId="69F7218F" w14:textId="4284FE94" w:rsidR="007F3E97" w:rsidRDefault="007F3E97" w:rsidP="007F3E97">
      <w:pPr>
        <w:pStyle w:val="20"/>
        <w:ind w:left="300" w:right="100"/>
        <w:rPr>
          <w:rFonts w:hint="eastAsia"/>
        </w:rPr>
      </w:pPr>
      <w:r>
        <w:rPr>
          <w:rFonts w:hint="eastAsia"/>
        </w:rPr>
        <w:t>を実行すると</w:t>
      </w:r>
      <w:r w:rsidR="005C63BD">
        <w:rPr>
          <w:rFonts w:hint="eastAsia"/>
        </w:rPr>
        <w:t>インストールできます。</w:t>
      </w:r>
    </w:p>
    <w:p w14:paraId="5F0680B3" w14:textId="77777777" w:rsidR="00F4284A" w:rsidRDefault="00F4284A" w:rsidP="00F4284A">
      <w:pPr>
        <w:pStyle w:val="20"/>
        <w:ind w:left="300" w:right="100"/>
      </w:pPr>
    </w:p>
    <w:p w14:paraId="4729D642" w14:textId="17E288C0" w:rsidR="00804DA7" w:rsidRDefault="00F4284A" w:rsidP="00F4284A">
      <w:pPr>
        <w:pStyle w:val="20"/>
        <w:ind w:left="300" w:right="100"/>
      </w:pPr>
      <w:r>
        <w:rPr>
          <w:rFonts w:hint="eastAsia"/>
        </w:rPr>
        <w:t>以上で</w:t>
      </w:r>
      <w:r>
        <w:t>Nim</w:t>
      </w:r>
      <w:r>
        <w:rPr>
          <w:rFonts w:hint="eastAsia"/>
        </w:rPr>
        <w:t>のインストールは完了です。</w:t>
      </w:r>
    </w:p>
    <w:p w14:paraId="71C46EFB" w14:textId="05905155" w:rsidR="00F4284A" w:rsidRPr="00F4284A" w:rsidRDefault="00804DA7" w:rsidP="00804DA7">
      <w:pPr>
        <w:spacing w:before="100" w:after="200" w:line="276" w:lineRule="auto"/>
      </w:pPr>
      <w:r>
        <w:br w:type="page"/>
      </w:r>
    </w:p>
    <w:p w14:paraId="23CF9AD8" w14:textId="09E09149" w:rsidR="00614C4C" w:rsidRDefault="00614C4C" w:rsidP="00614C4C">
      <w:pPr>
        <w:pStyle w:val="1"/>
        <w:ind w:left="100" w:right="100"/>
      </w:pPr>
      <w:bookmarkStart w:id="2" w:name="_Toc143006071"/>
      <w:r>
        <w:rPr>
          <w:rFonts w:hint="eastAsia"/>
        </w:rPr>
        <w:lastRenderedPageBreak/>
        <w:t>VSCode</w:t>
      </w:r>
      <w:r w:rsidR="006E05B1">
        <w:rPr>
          <w:rFonts w:hint="eastAsia"/>
        </w:rPr>
        <w:t>で</w:t>
      </w:r>
      <w:r w:rsidR="006E05B1">
        <w:rPr>
          <w:rFonts w:hint="eastAsia"/>
        </w:rPr>
        <w:t>Nim</w:t>
      </w:r>
      <w:r w:rsidR="006E05B1">
        <w:rPr>
          <w:rFonts w:hint="eastAsia"/>
        </w:rPr>
        <w:t>の開発環境をつくる</w:t>
      </w:r>
      <w:bookmarkEnd w:id="2"/>
    </w:p>
    <w:p w14:paraId="6DE08F08" w14:textId="77777777" w:rsidR="00184685" w:rsidRDefault="00184685" w:rsidP="00184685">
      <w:pPr>
        <w:pStyle w:val="20"/>
        <w:ind w:left="300" w:right="100"/>
      </w:pPr>
      <w:bookmarkStart w:id="3" w:name="_Hlk142939184"/>
      <w:r>
        <w:rPr>
          <w:rFonts w:hint="eastAsia"/>
        </w:rPr>
        <w:t>この章では、</w:t>
      </w:r>
      <w:r>
        <w:t>Visual Studio Code</w:t>
      </w:r>
      <w:r>
        <w:rPr>
          <w:rFonts w:hint="eastAsia"/>
        </w:rPr>
        <w:t>というコードエディター上で</w:t>
      </w:r>
      <w:r>
        <w:rPr>
          <w:rFonts w:hint="eastAsia"/>
        </w:rPr>
        <w:t>Nim</w:t>
      </w:r>
      <w:r>
        <w:rPr>
          <w:rFonts w:hint="eastAsia"/>
        </w:rPr>
        <w:t>言語を用いた開発ができる環境の構築手順を解説します。</w:t>
      </w:r>
    </w:p>
    <w:bookmarkEnd w:id="3"/>
    <w:p w14:paraId="2DF31DA5" w14:textId="77777777" w:rsidR="00184685" w:rsidRDefault="00184685" w:rsidP="00184685">
      <w:pPr>
        <w:pStyle w:val="20"/>
        <w:ind w:left="300" w:right="100"/>
      </w:pPr>
    </w:p>
    <w:p w14:paraId="1E29E415" w14:textId="5ADC1E8A" w:rsidR="00184685" w:rsidRDefault="00184685" w:rsidP="00184685">
      <w:pPr>
        <w:pStyle w:val="20"/>
        <w:ind w:left="300" w:right="100"/>
      </w:pPr>
      <w:r>
        <w:rPr>
          <w:rFonts w:hint="eastAsia"/>
        </w:rPr>
        <w:t>既に</w:t>
      </w:r>
      <w:r>
        <w:t>Visual Studio Code</w:t>
      </w:r>
      <w:r>
        <w:rPr>
          <w:rFonts w:hint="eastAsia"/>
        </w:rPr>
        <w:t>を使っていて、不要な項目があるかもしれませんが、ご容赦ください。</w:t>
      </w:r>
    </w:p>
    <w:p w14:paraId="764A0F7E" w14:textId="4B4A9619" w:rsidR="00184685" w:rsidRDefault="00184685" w:rsidP="00184685">
      <w:pPr>
        <w:pStyle w:val="2"/>
        <w:ind w:left="725" w:right="100"/>
      </w:pPr>
      <w:bookmarkStart w:id="4" w:name="_Toc143006072"/>
      <w:r>
        <w:rPr>
          <w:rFonts w:hint="eastAsia"/>
        </w:rPr>
        <w:t>なぜ</w:t>
      </w:r>
      <w:r>
        <w:t>Visual Studio Code</w:t>
      </w:r>
      <w:r>
        <w:rPr>
          <w:rFonts w:hint="eastAsia"/>
        </w:rPr>
        <w:t>を用いるのか</w:t>
      </w:r>
      <w:bookmarkEnd w:id="4"/>
    </w:p>
    <w:p w14:paraId="3D2B9423" w14:textId="77777777" w:rsidR="00184685" w:rsidRDefault="00863C1C" w:rsidP="00184685">
      <w:pPr>
        <w:pStyle w:val="20"/>
        <w:ind w:left="300" w:right="100"/>
      </w:pPr>
      <w:r>
        <w:rPr>
          <w:rFonts w:hint="eastAsia"/>
        </w:rPr>
        <w:t>有志が</w:t>
      </w:r>
      <w:r>
        <w:t>Visual Studio Code</w:t>
      </w:r>
      <w:r>
        <w:rPr>
          <w:rFonts w:hint="eastAsia"/>
        </w:rPr>
        <w:t>上で</w:t>
      </w:r>
      <w:r>
        <w:rPr>
          <w:rFonts w:hint="eastAsia"/>
        </w:rPr>
        <w:t>Nim</w:t>
      </w:r>
      <w:r>
        <w:rPr>
          <w:rFonts w:hint="eastAsia"/>
        </w:rPr>
        <w:t>の開発ができるように拡張機能を公開してくださっ</w:t>
      </w:r>
      <w:r w:rsidR="00184685">
        <w:rPr>
          <w:rFonts w:hint="eastAsia"/>
        </w:rPr>
        <w:t>ており、構文チェック機能、サジェスト機能等が利用可能です。</w:t>
      </w:r>
    </w:p>
    <w:p w14:paraId="6F1566F4" w14:textId="0E1DCCCE" w:rsidR="00AA1FDD" w:rsidRDefault="00184685" w:rsidP="00184685">
      <w:pPr>
        <w:pStyle w:val="20"/>
        <w:ind w:left="300" w:right="100"/>
      </w:pPr>
      <w:r>
        <w:rPr>
          <w:rFonts w:hint="eastAsia"/>
        </w:rPr>
        <w:t>また</w:t>
      </w:r>
      <w:r w:rsidR="00AA1FDD">
        <w:rPr>
          <w:rFonts w:hint="eastAsia"/>
        </w:rPr>
        <w:t>LLDB</w:t>
      </w:r>
      <w:r w:rsidR="00AA1FDD">
        <w:rPr>
          <w:rFonts w:hint="eastAsia"/>
        </w:rPr>
        <w:t>という高性能なデバッガも簡単に利用できるた</w:t>
      </w:r>
      <w:r>
        <w:rPr>
          <w:rFonts w:hint="eastAsia"/>
        </w:rPr>
        <w:t>めです</w:t>
      </w:r>
      <w:r w:rsidR="00AA1FDD">
        <w:rPr>
          <w:rFonts w:hint="eastAsia"/>
        </w:rPr>
        <w:t>。</w:t>
      </w:r>
    </w:p>
    <w:p w14:paraId="3960B2D5" w14:textId="203FABB0" w:rsidR="00184685" w:rsidRDefault="00184685" w:rsidP="00184685">
      <w:pPr>
        <w:pStyle w:val="2"/>
        <w:ind w:left="725" w:right="100"/>
      </w:pPr>
      <w:bookmarkStart w:id="5" w:name="_Toc143006073"/>
      <w:r>
        <w:t>Visual Studio Code</w:t>
      </w:r>
      <w:r>
        <w:rPr>
          <w:rFonts w:hint="eastAsia"/>
        </w:rPr>
        <w:t>のインストール</w:t>
      </w:r>
      <w:bookmarkEnd w:id="5"/>
    </w:p>
    <w:p w14:paraId="02FC9049" w14:textId="4427B787" w:rsidR="00804DA7" w:rsidRDefault="00804DA7" w:rsidP="00184685">
      <w:pPr>
        <w:pStyle w:val="20"/>
        <w:ind w:left="300" w:right="100"/>
      </w:pPr>
      <w:proofErr w:type="spellStart"/>
      <w:r>
        <w:rPr>
          <w:rFonts w:hint="eastAsia"/>
        </w:rPr>
        <w:t>VisualStudioCode</w:t>
      </w:r>
      <w:proofErr w:type="spellEnd"/>
      <w:r>
        <w:rPr>
          <w:rFonts w:hint="eastAsia"/>
        </w:rPr>
        <w:t>（</w:t>
      </w:r>
      <w:hyperlink r:id="rId9" w:history="1">
        <w:r w:rsidRPr="00C95829">
          <w:rPr>
            <w:rStyle w:val="af1"/>
          </w:rPr>
          <w:t>https://azure.microsoft.com/ja-jp/products/visual-studio-code</w:t>
        </w:r>
      </w:hyperlink>
      <w:r>
        <w:t>）</w:t>
      </w:r>
    </w:p>
    <w:p w14:paraId="7C681B7C" w14:textId="171467E6" w:rsidR="00804DA7" w:rsidRPr="00184685" w:rsidRDefault="00804DA7" w:rsidP="00804DA7">
      <w:pPr>
        <w:pStyle w:val="20"/>
        <w:ind w:left="300" w:right="100"/>
      </w:pPr>
    </w:p>
    <w:p w14:paraId="08BEAAE6" w14:textId="76B57CF1" w:rsidR="00804DA7" w:rsidRDefault="00804DA7" w:rsidP="00804DA7">
      <w:pPr>
        <w:pStyle w:val="20"/>
        <w:ind w:left="300" w:right="100"/>
      </w:pPr>
      <w:r>
        <w:rPr>
          <w:rFonts w:hint="eastAsia"/>
        </w:rPr>
        <w:t>上記</w:t>
      </w:r>
      <w:r>
        <w:rPr>
          <w:rFonts w:hint="eastAsia"/>
        </w:rPr>
        <w:t>URL</w:t>
      </w:r>
      <w:r>
        <w:rPr>
          <w:rFonts w:hint="eastAsia"/>
        </w:rPr>
        <w:t>の「</w:t>
      </w:r>
      <w:r>
        <w:t>Visual Studio Code</w:t>
      </w:r>
      <w:r>
        <w:rPr>
          <w:rFonts w:hint="eastAsia"/>
        </w:rPr>
        <w:t>をダウンロードする」をクリックし、</w:t>
      </w:r>
    </w:p>
    <w:p w14:paraId="7F544920" w14:textId="77777777" w:rsidR="00804DA7" w:rsidRDefault="00804DA7" w:rsidP="00184685">
      <w:pPr>
        <w:pStyle w:val="20"/>
        <w:ind w:left="300" w:right="100"/>
      </w:pPr>
      <w:r>
        <w:rPr>
          <w:rFonts w:hint="eastAsia"/>
        </w:rPr>
        <w:t>画面遷移後に「</w:t>
      </w:r>
      <w:r>
        <w:t>Windows</w:t>
      </w:r>
      <w:r>
        <w:rPr>
          <w:rFonts w:hint="eastAsia"/>
        </w:rPr>
        <w:t>」ボタンをクリックし、</w:t>
      </w:r>
    </w:p>
    <w:p w14:paraId="31166BF7" w14:textId="7EA72EEA" w:rsidR="00804DA7" w:rsidRDefault="00804DA7" w:rsidP="00184685">
      <w:pPr>
        <w:pStyle w:val="20"/>
        <w:ind w:left="300" w:right="100"/>
      </w:pPr>
      <w:r>
        <w:rPr>
          <w:rFonts w:hint="eastAsia"/>
        </w:rPr>
        <w:t>「</w:t>
      </w:r>
      <w:r w:rsidRPr="00804DA7">
        <w:t>VSCodeUserSetup-x64-</w:t>
      </w:r>
      <w:r>
        <w:t>X</w:t>
      </w:r>
      <w:r w:rsidRPr="00804DA7">
        <w:t>.</w:t>
      </w:r>
      <w:r>
        <w:t>X</w:t>
      </w:r>
      <w:r w:rsidRPr="00804DA7">
        <w:t>.</w:t>
      </w:r>
      <w:r>
        <w:t>X</w:t>
      </w:r>
      <w:r w:rsidRPr="00804DA7">
        <w:t>.exe</w:t>
      </w:r>
      <w:r>
        <w:rPr>
          <w:rFonts w:hint="eastAsia"/>
        </w:rPr>
        <w:t>」をダウンロードしましょう。</w:t>
      </w:r>
    </w:p>
    <w:p w14:paraId="4E428EBF" w14:textId="77777777" w:rsidR="00804DA7" w:rsidRDefault="00804DA7" w:rsidP="00184685">
      <w:pPr>
        <w:pStyle w:val="20"/>
        <w:ind w:left="300" w:right="100"/>
      </w:pPr>
    </w:p>
    <w:p w14:paraId="52ECF459" w14:textId="5F67A1B0" w:rsidR="00184685" w:rsidRDefault="00804DA7" w:rsidP="00184685">
      <w:pPr>
        <w:pStyle w:val="20"/>
        <w:ind w:left="300" w:right="100"/>
      </w:pPr>
      <w:r>
        <w:rPr>
          <w:rFonts w:hint="eastAsia"/>
        </w:rPr>
        <w:t>ダウンロードしたファイルを実行し、インストールしてください。</w:t>
      </w:r>
    </w:p>
    <w:p w14:paraId="29376A22" w14:textId="77777777" w:rsidR="00CA72BD" w:rsidRDefault="00CA72BD" w:rsidP="00184685">
      <w:pPr>
        <w:pStyle w:val="20"/>
        <w:ind w:left="300" w:right="100"/>
      </w:pPr>
    </w:p>
    <w:p w14:paraId="711C2917" w14:textId="60650974" w:rsidR="00CA72BD" w:rsidRDefault="00CA72BD" w:rsidP="00184685">
      <w:pPr>
        <w:pStyle w:val="20"/>
        <w:ind w:left="300" w:right="100"/>
      </w:pPr>
      <w:r>
        <w:rPr>
          <w:rFonts w:hint="eastAsia"/>
        </w:rPr>
        <w:t>以上で</w:t>
      </w:r>
      <w:r>
        <w:rPr>
          <w:rFonts w:hint="eastAsia"/>
        </w:rPr>
        <w:t>Visual Studio Code</w:t>
      </w:r>
      <w:r>
        <w:rPr>
          <w:rFonts w:hint="eastAsia"/>
        </w:rPr>
        <w:t>のインストールは完了です。</w:t>
      </w:r>
    </w:p>
    <w:p w14:paraId="57D23728" w14:textId="732899BC" w:rsidR="00804DA7" w:rsidRDefault="00804DA7" w:rsidP="00804DA7">
      <w:pPr>
        <w:pStyle w:val="2"/>
        <w:ind w:left="725" w:right="100"/>
      </w:pPr>
      <w:bookmarkStart w:id="6" w:name="_Toc143006074"/>
      <w:r>
        <w:rPr>
          <w:rFonts w:hint="eastAsia"/>
        </w:rPr>
        <w:t>Visual Studio Code</w:t>
      </w:r>
      <w:r>
        <w:rPr>
          <w:rFonts w:hint="eastAsia"/>
        </w:rPr>
        <w:t>の日本語化</w:t>
      </w:r>
      <w:bookmarkEnd w:id="6"/>
    </w:p>
    <w:p w14:paraId="67A1250B" w14:textId="3C42179C" w:rsidR="00804DA7" w:rsidRDefault="00676B10" w:rsidP="00804DA7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はデフォルトで英語なので日本語化します。</w:t>
      </w:r>
    </w:p>
    <w:p w14:paraId="35B78361" w14:textId="77777777" w:rsidR="00CA72BD" w:rsidRDefault="00676B10" w:rsidP="00804DA7">
      <w:pPr>
        <w:pStyle w:val="20"/>
        <w:ind w:left="300" w:right="100"/>
      </w:pPr>
      <w:r>
        <w:rPr>
          <w:rFonts w:hint="eastAsia"/>
        </w:rPr>
        <w:t>ウィンドウ左側の「</w:t>
      </w:r>
      <w:r>
        <w:rPr>
          <w:rFonts w:hint="eastAsia"/>
        </w:rPr>
        <w:t>Extensions</w:t>
      </w:r>
      <w:r>
        <w:t>(</w:t>
      </w:r>
      <w:r>
        <w:rPr>
          <w:rFonts w:hint="eastAsia"/>
        </w:rPr>
        <w:t>拡張機能</w:t>
      </w:r>
      <w:r>
        <w:t>)</w:t>
      </w:r>
      <w:r>
        <w:rPr>
          <w:rFonts w:hint="eastAsia"/>
        </w:rPr>
        <w:t>」をクリックし、</w:t>
      </w:r>
    </w:p>
    <w:p w14:paraId="33A36CA6" w14:textId="77777777" w:rsidR="00CA72BD" w:rsidRDefault="00CA72BD" w:rsidP="00804DA7">
      <w:pPr>
        <w:pStyle w:val="20"/>
        <w:ind w:left="300" w:right="100"/>
      </w:pPr>
    </w:p>
    <w:p w14:paraId="1D42E310" w14:textId="2AB325A2" w:rsidR="00676B10" w:rsidRDefault="00CA72BD" w:rsidP="00804DA7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Japanese</w:t>
      </w:r>
      <w:r>
        <w:rPr>
          <w:rFonts w:hint="eastAsia"/>
        </w:rPr>
        <w:t>」と入力すると</w:t>
      </w:r>
    </w:p>
    <w:p w14:paraId="6B0B9CBA" w14:textId="7F344350" w:rsidR="00CA72BD" w:rsidRDefault="00CA72BD" w:rsidP="00804DA7">
      <w:pPr>
        <w:pStyle w:val="20"/>
        <w:ind w:left="300" w:right="100"/>
      </w:pPr>
      <w:r>
        <w:rPr>
          <w:rFonts w:hint="eastAsia"/>
        </w:rPr>
        <w:t>「</w:t>
      </w:r>
      <w:r w:rsidRPr="00CA72BD">
        <w:t>Japanese Language Pack for Visual Studio Code</w:t>
      </w:r>
      <w:r>
        <w:rPr>
          <w:rFonts w:hint="eastAsia"/>
        </w:rPr>
        <w:t>」</w:t>
      </w:r>
    </w:p>
    <w:p w14:paraId="70396B3B" w14:textId="77777777" w:rsidR="00CA72BD" w:rsidRDefault="00CA72BD" w:rsidP="00804DA7">
      <w:pPr>
        <w:pStyle w:val="20"/>
        <w:ind w:left="300" w:right="100"/>
      </w:pPr>
      <w:r>
        <w:rPr>
          <w:rFonts w:hint="eastAsia"/>
        </w:rPr>
        <w:t>という拡張機能がヒットするので</w:t>
      </w:r>
    </w:p>
    <w:p w14:paraId="05F59E42" w14:textId="77777777" w:rsidR="00CA72BD" w:rsidRDefault="00CA72BD" w:rsidP="00804DA7">
      <w:pPr>
        <w:pStyle w:val="20"/>
        <w:ind w:left="300" w:right="100"/>
      </w:pPr>
    </w:p>
    <w:p w14:paraId="6AF7334F" w14:textId="3F6AAD7D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4358FB8A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の再起動が促されるので、</w:t>
      </w:r>
    </w:p>
    <w:p w14:paraId="45011DE0" w14:textId="77777777" w:rsidR="00CA72BD" w:rsidRDefault="00CA72BD" w:rsidP="00CA72BD">
      <w:pPr>
        <w:pStyle w:val="20"/>
        <w:ind w:left="300" w:right="100"/>
      </w:pPr>
    </w:p>
    <w:p w14:paraId="42B5BB1D" w14:textId="2AE4C3DA" w:rsidR="00F44C87" w:rsidRDefault="00CA72BD" w:rsidP="00CA72BD">
      <w:pPr>
        <w:pStyle w:val="20"/>
        <w:ind w:left="300" w:right="100"/>
      </w:pPr>
      <w:r>
        <w:rPr>
          <w:rFonts w:hint="eastAsia"/>
        </w:rPr>
        <w:t>再起動すると</w:t>
      </w:r>
      <w:r>
        <w:rPr>
          <w:rFonts w:hint="eastAsia"/>
        </w:rPr>
        <w:t>Visual Studio Code</w:t>
      </w:r>
      <w:r>
        <w:rPr>
          <w:rFonts w:hint="eastAsia"/>
        </w:rPr>
        <w:t>の日本語化は完了です。</w:t>
      </w:r>
    </w:p>
    <w:p w14:paraId="253A390B" w14:textId="77777777" w:rsidR="00F44C87" w:rsidRDefault="00F44C87">
      <w:pPr>
        <w:spacing w:before="100" w:after="200" w:line="276" w:lineRule="auto"/>
      </w:pPr>
      <w:r>
        <w:br w:type="page"/>
      </w:r>
    </w:p>
    <w:p w14:paraId="17369261" w14:textId="70FC6EFB" w:rsidR="00CA72BD" w:rsidRDefault="00CA72BD" w:rsidP="00CA72BD">
      <w:pPr>
        <w:pStyle w:val="2"/>
        <w:ind w:left="725" w:right="100"/>
      </w:pPr>
      <w:bookmarkStart w:id="7" w:name="_Hlk142935364"/>
      <w:bookmarkStart w:id="8" w:name="_Toc143006075"/>
      <w:r>
        <w:rPr>
          <w:rFonts w:hint="eastAsia"/>
        </w:rPr>
        <w:lastRenderedPageBreak/>
        <w:t>Nim</w:t>
      </w:r>
      <w:r>
        <w:rPr>
          <w:rFonts w:hint="eastAsia"/>
        </w:rPr>
        <w:t>開発</w:t>
      </w:r>
      <w:r w:rsidR="00F44C87">
        <w:rPr>
          <w:rFonts w:hint="eastAsia"/>
        </w:rPr>
        <w:t>用</w:t>
      </w:r>
      <w:r>
        <w:rPr>
          <w:rFonts w:hint="eastAsia"/>
        </w:rPr>
        <w:t>拡張機能のインストール</w:t>
      </w:r>
      <w:bookmarkEnd w:id="8"/>
    </w:p>
    <w:bookmarkEnd w:id="7"/>
    <w:p w14:paraId="45E78D22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Visual Studio Code</w:t>
      </w:r>
      <w:r>
        <w:rPr>
          <w:rFonts w:hint="eastAsia"/>
        </w:rPr>
        <w:t>はデフォルトでは</w:t>
      </w:r>
      <w:r>
        <w:rPr>
          <w:rFonts w:hint="eastAsia"/>
        </w:rPr>
        <w:t>Nim</w:t>
      </w:r>
      <w:r>
        <w:rPr>
          <w:rFonts w:hint="eastAsia"/>
        </w:rPr>
        <w:t>に対応していませんので、</w:t>
      </w:r>
    </w:p>
    <w:p w14:paraId="23326820" w14:textId="2F04FB53" w:rsidR="00CA72BD" w:rsidRDefault="00CA72BD" w:rsidP="00CA72BD">
      <w:pPr>
        <w:pStyle w:val="20"/>
        <w:ind w:left="300" w:right="100"/>
      </w:pPr>
      <w:r>
        <w:rPr>
          <w:rFonts w:hint="eastAsia"/>
        </w:rPr>
        <w:t>対応用の拡張機能をインストールします。</w:t>
      </w:r>
    </w:p>
    <w:p w14:paraId="0E6E1C9C" w14:textId="77777777" w:rsidR="00CA72BD" w:rsidRPr="00CA72BD" w:rsidRDefault="00CA72BD" w:rsidP="00CA72BD">
      <w:pPr>
        <w:pStyle w:val="20"/>
        <w:ind w:left="300" w:right="100"/>
      </w:pPr>
    </w:p>
    <w:p w14:paraId="5FD15509" w14:textId="4EC5BE65" w:rsidR="00CA72BD" w:rsidRDefault="00CA72BD" w:rsidP="00CA72BD">
      <w:pPr>
        <w:pStyle w:val="20"/>
        <w:ind w:left="300" w:right="100"/>
      </w:pPr>
      <w:r>
        <w:rPr>
          <w:rFonts w:hint="eastAsia"/>
        </w:rPr>
        <w:t>ウィンドウ左側の「拡張機能」をクリックし、</w:t>
      </w:r>
    </w:p>
    <w:p w14:paraId="7CB82A0F" w14:textId="77777777" w:rsidR="00CA72BD" w:rsidRDefault="00CA72BD" w:rsidP="00CA72BD">
      <w:pPr>
        <w:pStyle w:val="20"/>
        <w:ind w:left="300" w:right="100"/>
      </w:pPr>
    </w:p>
    <w:p w14:paraId="403281F4" w14:textId="3BADE977" w:rsidR="00CA72BD" w:rsidRDefault="00CA72BD" w:rsidP="00CA72BD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Nim</w:t>
      </w:r>
      <w:r>
        <w:rPr>
          <w:rFonts w:hint="eastAsia"/>
        </w:rPr>
        <w:t>」と入力すると</w:t>
      </w:r>
    </w:p>
    <w:p w14:paraId="6CB034E5" w14:textId="7633A17E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Nim</w:t>
      </w:r>
      <w:r>
        <w:rPr>
          <w:rFonts w:hint="eastAsia"/>
        </w:rPr>
        <w:t>」</w:t>
      </w:r>
    </w:p>
    <w:p w14:paraId="3EEA2B6E" w14:textId="36A6E4A2" w:rsidR="00CA72BD" w:rsidRDefault="00CA72BD" w:rsidP="00CA72BD">
      <w:pPr>
        <w:pStyle w:val="20"/>
        <w:ind w:left="300" w:right="100"/>
      </w:pPr>
      <w:r>
        <w:rPr>
          <w:rFonts w:hint="eastAsia"/>
        </w:rPr>
        <w:t>という拡張機能が沢山ヒットするので、</w:t>
      </w:r>
      <w:r w:rsidR="00F44C87">
        <w:rPr>
          <w:rFonts w:hint="eastAsia"/>
        </w:rPr>
        <w:t>たくさん利用されている、</w:t>
      </w:r>
      <w:r>
        <w:rPr>
          <w:rFonts w:hint="eastAsia"/>
        </w:rPr>
        <w:t>前回の更新日や最終更新日が一番最近のものを選び、</w:t>
      </w:r>
    </w:p>
    <w:p w14:paraId="3890E6B7" w14:textId="77777777" w:rsidR="00CA72BD" w:rsidRDefault="00CA72BD" w:rsidP="00CA72BD">
      <w:pPr>
        <w:pStyle w:val="20"/>
        <w:ind w:left="300" w:right="100"/>
      </w:pPr>
    </w:p>
    <w:p w14:paraId="29EFC676" w14:textId="77777777" w:rsidR="00CA72BD" w:rsidRDefault="00CA72BD" w:rsidP="00CA72BD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1D5EC7F7" w14:textId="77777777" w:rsidR="00CA72BD" w:rsidRDefault="00CA72BD" w:rsidP="00CA72BD">
      <w:pPr>
        <w:pStyle w:val="20"/>
        <w:ind w:left="300" w:right="100"/>
      </w:pPr>
    </w:p>
    <w:p w14:paraId="3473A8EF" w14:textId="15BB8B36" w:rsidR="00CA72BD" w:rsidRDefault="00CA72BD" w:rsidP="00CA72BD">
      <w:pPr>
        <w:pStyle w:val="20"/>
        <w:ind w:left="300" w:right="100"/>
      </w:pPr>
      <w:r>
        <w:rPr>
          <w:rFonts w:hint="eastAsia"/>
        </w:rPr>
        <w:t>以上で</w:t>
      </w:r>
      <w:r w:rsidRPr="00CA72BD">
        <w:t>Nim</w:t>
      </w:r>
      <w:r w:rsidRPr="00CA72BD">
        <w:t>開発拡張機能のインストール</w:t>
      </w:r>
      <w:r>
        <w:rPr>
          <w:rFonts w:hint="eastAsia"/>
        </w:rPr>
        <w:t>は完了です。</w:t>
      </w:r>
    </w:p>
    <w:p w14:paraId="35034482" w14:textId="53E12A6B" w:rsidR="00F44C87" w:rsidRDefault="00334653" w:rsidP="00334653">
      <w:pPr>
        <w:pStyle w:val="2"/>
        <w:ind w:left="725" w:right="100"/>
      </w:pPr>
      <w:bookmarkStart w:id="9" w:name="_Toc143006076"/>
      <w:r>
        <w:rPr>
          <w:rFonts w:hint="eastAsia"/>
        </w:rPr>
        <w:t>デバッガのインストール</w:t>
      </w:r>
      <w:bookmarkEnd w:id="9"/>
    </w:p>
    <w:p w14:paraId="792292D4" w14:textId="2EF70C4C" w:rsidR="00334653" w:rsidRDefault="00334653" w:rsidP="00334653">
      <w:pPr>
        <w:pStyle w:val="20"/>
        <w:ind w:left="300" w:right="100"/>
      </w:pPr>
      <w:r>
        <w:rPr>
          <w:rFonts w:hint="eastAsia"/>
        </w:rPr>
        <w:t>Nim</w:t>
      </w:r>
      <w:r>
        <w:rPr>
          <w:rFonts w:hint="eastAsia"/>
        </w:rPr>
        <w:t>のデバッグ用に</w:t>
      </w:r>
      <w:r>
        <w:rPr>
          <w:rFonts w:hint="eastAsia"/>
        </w:rPr>
        <w:t>LLDB</w:t>
      </w:r>
      <w:r>
        <w:rPr>
          <w:rFonts w:hint="eastAsia"/>
        </w:rPr>
        <w:t>の拡張機能をインストールします。</w:t>
      </w:r>
    </w:p>
    <w:p w14:paraId="3E67CF38" w14:textId="77777777" w:rsidR="00334653" w:rsidRPr="00334653" w:rsidRDefault="00334653" w:rsidP="00334653">
      <w:pPr>
        <w:pStyle w:val="20"/>
        <w:ind w:left="300" w:right="100"/>
      </w:pPr>
    </w:p>
    <w:p w14:paraId="2F856918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ウィンドウ左側の「拡張機能」をクリックし、</w:t>
      </w:r>
    </w:p>
    <w:p w14:paraId="2C1D77B7" w14:textId="77777777" w:rsidR="00334653" w:rsidRDefault="00334653" w:rsidP="00334653">
      <w:pPr>
        <w:pStyle w:val="20"/>
        <w:ind w:left="300" w:right="100"/>
      </w:pPr>
    </w:p>
    <w:p w14:paraId="01867197" w14:textId="2F125295" w:rsidR="00334653" w:rsidRDefault="00334653" w:rsidP="00334653">
      <w:pPr>
        <w:pStyle w:val="20"/>
        <w:ind w:left="300" w:right="100"/>
      </w:pPr>
      <w:r>
        <w:rPr>
          <w:rFonts w:hint="eastAsia"/>
        </w:rPr>
        <w:t>検索欄に「</w:t>
      </w:r>
      <w:r>
        <w:rPr>
          <w:rFonts w:hint="eastAsia"/>
        </w:rPr>
        <w:t>LLDB</w:t>
      </w:r>
      <w:r>
        <w:rPr>
          <w:rFonts w:hint="eastAsia"/>
        </w:rPr>
        <w:t>」と入力すると</w:t>
      </w:r>
    </w:p>
    <w:p w14:paraId="1DC0539F" w14:textId="396795DF" w:rsidR="00334653" w:rsidRDefault="00334653" w:rsidP="00334653">
      <w:pPr>
        <w:pStyle w:val="20"/>
        <w:ind w:left="300" w:right="100"/>
      </w:pPr>
      <w:r>
        <w:rPr>
          <w:rFonts w:hint="eastAsia"/>
        </w:rPr>
        <w:t>「</w:t>
      </w:r>
      <w:proofErr w:type="spellStart"/>
      <w:r w:rsidRPr="00334653">
        <w:t>CodeLLDB</w:t>
      </w:r>
      <w:proofErr w:type="spellEnd"/>
      <w:r>
        <w:rPr>
          <w:rFonts w:hint="eastAsia"/>
        </w:rPr>
        <w:t>」</w:t>
      </w:r>
    </w:p>
    <w:p w14:paraId="7654C337" w14:textId="4894E921" w:rsidR="00334653" w:rsidRDefault="00334653" w:rsidP="00334653">
      <w:pPr>
        <w:pStyle w:val="20"/>
        <w:ind w:left="300" w:right="100"/>
      </w:pPr>
      <w:r>
        <w:rPr>
          <w:rFonts w:hint="eastAsia"/>
        </w:rPr>
        <w:t>という拡張機能がヒットするので</w:t>
      </w:r>
    </w:p>
    <w:p w14:paraId="2CD21320" w14:textId="77777777" w:rsidR="00334653" w:rsidRDefault="00334653" w:rsidP="00334653">
      <w:pPr>
        <w:pStyle w:val="20"/>
        <w:ind w:left="300" w:right="100"/>
      </w:pPr>
    </w:p>
    <w:p w14:paraId="12347158" w14:textId="77777777" w:rsidR="00334653" w:rsidRDefault="00334653" w:rsidP="00334653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Install</w:t>
      </w:r>
      <w:r>
        <w:rPr>
          <w:rFonts w:hint="eastAsia"/>
        </w:rPr>
        <w:t>」ボタンをクリックしてください。</w:t>
      </w:r>
    </w:p>
    <w:p w14:paraId="00ECF1B9" w14:textId="77777777" w:rsidR="00334653" w:rsidRDefault="00334653" w:rsidP="00334653">
      <w:pPr>
        <w:pStyle w:val="20"/>
        <w:ind w:left="300" w:right="100"/>
      </w:pPr>
    </w:p>
    <w:p w14:paraId="0EE448EB" w14:textId="2232D52F" w:rsidR="00472E78" w:rsidRDefault="00334653" w:rsidP="00334653">
      <w:pPr>
        <w:pStyle w:val="20"/>
        <w:ind w:left="300" w:right="100"/>
      </w:pPr>
      <w:r>
        <w:rPr>
          <w:rFonts w:hint="eastAsia"/>
        </w:rPr>
        <w:t>以上で</w:t>
      </w:r>
      <w:r w:rsidRPr="00CA72BD">
        <w:t>Nim</w:t>
      </w:r>
      <w:r w:rsidRPr="00CA72BD">
        <w:t>開発拡張機能のインストール</w:t>
      </w:r>
      <w:r>
        <w:rPr>
          <w:rFonts w:hint="eastAsia"/>
        </w:rPr>
        <w:t>は完了です。</w:t>
      </w:r>
    </w:p>
    <w:p w14:paraId="132931E9" w14:textId="77777777" w:rsidR="00472E78" w:rsidRDefault="00472E78">
      <w:pPr>
        <w:spacing w:before="100" w:after="200" w:line="276" w:lineRule="auto"/>
      </w:pPr>
      <w:r>
        <w:br w:type="page"/>
      </w:r>
    </w:p>
    <w:p w14:paraId="5B416CE0" w14:textId="1B9265A7" w:rsidR="00AC121D" w:rsidRDefault="00AC121D" w:rsidP="000F3D97">
      <w:pPr>
        <w:pStyle w:val="1"/>
        <w:ind w:left="100" w:right="100"/>
      </w:pPr>
      <w:bookmarkStart w:id="10" w:name="_Toc143006077"/>
      <w:r>
        <w:rPr>
          <w:rFonts w:hint="eastAsia"/>
        </w:rPr>
        <w:lastRenderedPageBreak/>
        <w:t>パッケージ</w:t>
      </w:r>
      <w:r w:rsidR="000F3D97">
        <w:rPr>
          <w:rFonts w:hint="eastAsia"/>
        </w:rPr>
        <w:t>開発の準備</w:t>
      </w:r>
      <w:bookmarkEnd w:id="10"/>
    </w:p>
    <w:p w14:paraId="7575745A" w14:textId="354022DA" w:rsidR="000F3D97" w:rsidRDefault="000F3D97" w:rsidP="000F3D97">
      <w:r>
        <w:rPr>
          <w:rFonts w:hint="eastAsia"/>
        </w:rPr>
        <w:t>この章では、僕が作成したパッケージテンプレートを用いて</w:t>
      </w:r>
      <w:r w:rsidR="00510AF1">
        <w:rPr>
          <w:rFonts w:hint="eastAsia"/>
        </w:rPr>
        <w:t>、パッケージ開発用フォルダの準備手順を解説します。</w:t>
      </w:r>
    </w:p>
    <w:p w14:paraId="3F6EB49C" w14:textId="77777777" w:rsidR="00510AF1" w:rsidRDefault="00510AF1" w:rsidP="000F3D97"/>
    <w:p w14:paraId="2D55D205" w14:textId="4454DC6E" w:rsidR="00510AF1" w:rsidRDefault="006B5574" w:rsidP="000F3D97">
      <w:r>
        <w:rPr>
          <w:rFonts w:hint="eastAsia"/>
        </w:rPr>
        <w:t>本来であれば、</w:t>
      </w:r>
      <w:r w:rsidR="0063067E">
        <w:rPr>
          <w:rFonts w:hint="eastAsia"/>
        </w:rPr>
        <w:t>適当なターミナルで</w:t>
      </w:r>
      <w:r>
        <w:rPr>
          <w:rFonts w:hint="eastAsia"/>
        </w:rPr>
        <w:t>「</w:t>
      </w:r>
      <w:r>
        <w:t xml:space="preserve">nimble </w:t>
      </w:r>
      <w:proofErr w:type="spellStart"/>
      <w:r>
        <w:t>init</w:t>
      </w:r>
      <w:proofErr w:type="spellEnd"/>
      <w:r>
        <w:rPr>
          <w:rFonts w:hint="eastAsia"/>
        </w:rPr>
        <w:t>」と適当な</w:t>
      </w:r>
      <w:r w:rsidR="0063067E">
        <w:rPr>
          <w:rFonts w:hint="eastAsia"/>
        </w:rPr>
        <w:t>ディレクトリで実行</w:t>
      </w:r>
      <w:r w:rsidR="00633C87">
        <w:rPr>
          <w:rFonts w:hint="eastAsia"/>
        </w:rPr>
        <w:t>すれば、</w:t>
      </w:r>
    </w:p>
    <w:p w14:paraId="3EE319A3" w14:textId="380C0C45" w:rsidR="00633C87" w:rsidRDefault="00633C87" w:rsidP="000F3D97">
      <w:r>
        <w:rPr>
          <w:rFonts w:hint="eastAsia"/>
        </w:rPr>
        <w:t>いくつかの質問に答えるだけでパッケージ開発用のフォルダを生成してくれるのですが、</w:t>
      </w:r>
    </w:p>
    <w:p w14:paraId="10853A6C" w14:textId="7C603B98" w:rsidR="005038DF" w:rsidRDefault="00672A30" w:rsidP="000F3D97">
      <w:r>
        <w:rPr>
          <w:rFonts w:hint="eastAsia"/>
        </w:rPr>
        <w:t>Visual</w:t>
      </w:r>
      <w:r>
        <w:t xml:space="preserve"> Studio Code</w:t>
      </w:r>
      <w:r>
        <w:rPr>
          <w:rFonts w:hint="eastAsia"/>
        </w:rPr>
        <w:t>での開発に必要なファイル</w:t>
      </w:r>
      <w:r w:rsidR="005038DF">
        <w:rPr>
          <w:rFonts w:hint="eastAsia"/>
        </w:rPr>
        <w:t>等が不足しているので</w:t>
      </w:r>
      <w:r w:rsidR="00D15959">
        <w:rPr>
          <w:rFonts w:hint="eastAsia"/>
        </w:rPr>
        <w:t>それらを加えたテンプレートを作成してみました。</w:t>
      </w:r>
    </w:p>
    <w:p w14:paraId="01623F58" w14:textId="77777777" w:rsidR="00D96B3E" w:rsidRDefault="00D96B3E" w:rsidP="000F3D97"/>
    <w:p w14:paraId="178E1FAD" w14:textId="21906FB0" w:rsidR="00D15959" w:rsidRDefault="005B0D0D" w:rsidP="000F3D97">
      <w:r>
        <w:rPr>
          <w:rFonts w:hint="eastAsia"/>
        </w:rPr>
        <w:t>「</w:t>
      </w:r>
      <w:proofErr w:type="spellStart"/>
      <w:r w:rsidRPr="005B0D0D">
        <w:t>NimPackageMakingSet</w:t>
      </w:r>
      <w:proofErr w:type="spellEnd"/>
      <w:r>
        <w:rPr>
          <w:rFonts w:hint="eastAsia"/>
        </w:rPr>
        <w:t>」</w:t>
      </w:r>
      <w:r w:rsidR="00507FB8">
        <w:rPr>
          <w:rFonts w:hint="eastAsia"/>
        </w:rPr>
        <w:t>には以下が</w:t>
      </w:r>
      <w:r w:rsidR="00D96B3E">
        <w:rPr>
          <w:rFonts w:hint="eastAsia"/>
        </w:rPr>
        <w:t>含まれ</w:t>
      </w:r>
      <w:r w:rsidR="00507FB8">
        <w:rPr>
          <w:rFonts w:hint="eastAsia"/>
        </w:rPr>
        <w:t>ます。</w:t>
      </w:r>
    </w:p>
    <w:p w14:paraId="5788A932" w14:textId="02C75413" w:rsidR="00D96B3E" w:rsidRDefault="00D96B3E" w:rsidP="00D96B3E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t>バッチファイル</w:t>
      </w:r>
    </w:p>
    <w:p w14:paraId="42EFD0C3" w14:textId="18F1BD2D" w:rsidR="00D96B3E" w:rsidRDefault="00D96B3E" w:rsidP="00D96B3E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t>パッケージテンプレート</w:t>
      </w:r>
    </w:p>
    <w:p w14:paraId="68723EA1" w14:textId="166DEBED" w:rsidR="00D96B3E" w:rsidRDefault="00507FB8" w:rsidP="00D96B3E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t>生成されたフォルダを格納するフォルダ</w:t>
      </w:r>
    </w:p>
    <w:p w14:paraId="17DBA43C" w14:textId="14C977D3" w:rsidR="00507FB8" w:rsidRDefault="00507FB8" w:rsidP="00507FB8"/>
    <w:p w14:paraId="66F675EF" w14:textId="2D770030" w:rsidR="00554A4D" w:rsidRDefault="00554A4D" w:rsidP="00507FB8">
      <w:r>
        <w:rPr>
          <w:rFonts w:hint="eastAsia"/>
        </w:rPr>
        <w:t>バッチファイルを起動すると、ターミナルが立ち上がり、</w:t>
      </w:r>
      <w:r w:rsidR="00473A84">
        <w:rPr>
          <w:rFonts w:hint="eastAsia"/>
        </w:rPr>
        <w:t>作成するパッケージの名称を聞かれるので、</w:t>
      </w:r>
    </w:p>
    <w:p w14:paraId="760F0FE1" w14:textId="69EE587B" w:rsidR="00473A84" w:rsidRDefault="00473A84" w:rsidP="00507FB8">
      <w:r>
        <w:rPr>
          <w:rFonts w:hint="eastAsia"/>
        </w:rPr>
        <w:t>答えて同意すると</w:t>
      </w:r>
      <w:r w:rsidR="0045480F">
        <w:rPr>
          <w:rFonts w:hint="eastAsia"/>
        </w:rPr>
        <w:t>格納フォルダ内にリネームされたパッケージ開発用フォルダが出現します。</w:t>
      </w:r>
    </w:p>
    <w:p w14:paraId="6665B98C" w14:textId="77777777" w:rsidR="0045480F" w:rsidRDefault="0045480F" w:rsidP="00507FB8"/>
    <w:p w14:paraId="0468122A" w14:textId="6B096AB7" w:rsidR="0045480F" w:rsidRDefault="0045480F" w:rsidP="00507FB8">
      <w:r>
        <w:rPr>
          <w:rFonts w:hint="eastAsia"/>
        </w:rPr>
        <w:t>この中にある、</w:t>
      </w:r>
      <w:r w:rsidR="00757220">
        <w:rPr>
          <w:rFonts w:hint="eastAsia"/>
        </w:rPr>
        <w:t>「</w:t>
      </w:r>
      <w:r w:rsidR="000B508E">
        <w:t>&lt;&lt;</w:t>
      </w:r>
      <w:r w:rsidR="00757220">
        <w:rPr>
          <w:rFonts w:hint="eastAsia"/>
        </w:rPr>
        <w:t>パッケージ名</w:t>
      </w:r>
      <w:r w:rsidR="000B508E">
        <w:rPr>
          <w:rFonts w:hint="eastAsia"/>
        </w:rPr>
        <w:t>&gt;</w:t>
      </w:r>
      <w:r w:rsidR="000B508E">
        <w:t>&gt;</w:t>
      </w:r>
      <w:r w:rsidR="00757220" w:rsidRPr="00757220">
        <w:t>.code-workspace</w:t>
      </w:r>
      <w:r w:rsidR="00757220">
        <w:rPr>
          <w:rFonts w:hint="eastAsia"/>
        </w:rPr>
        <w:t>」</w:t>
      </w:r>
      <w:r w:rsidR="000B508E">
        <w:rPr>
          <w:rFonts w:hint="eastAsia"/>
        </w:rPr>
        <w:t>ファイルを起動すると、</w:t>
      </w:r>
    </w:p>
    <w:p w14:paraId="0AE973BE" w14:textId="029E5D5B" w:rsidR="000B508E" w:rsidRDefault="000B508E" w:rsidP="00507FB8">
      <w:r>
        <w:rPr>
          <w:rFonts w:hint="eastAsia"/>
        </w:rPr>
        <w:t>Visual</w:t>
      </w:r>
      <w:r>
        <w:t xml:space="preserve"> Studio Code</w:t>
      </w:r>
      <w:r>
        <w:rPr>
          <w:rFonts w:hint="eastAsia"/>
        </w:rPr>
        <w:t>が立ち上がります。</w:t>
      </w:r>
    </w:p>
    <w:p w14:paraId="3703CD21" w14:textId="77777777" w:rsidR="000B508E" w:rsidRDefault="000B508E" w:rsidP="00507FB8"/>
    <w:p w14:paraId="04E9EF6C" w14:textId="46706F46" w:rsidR="000B508E" w:rsidRDefault="00FE7F2A" w:rsidP="00507FB8">
      <w:r>
        <w:rPr>
          <w:rFonts w:hint="eastAsia"/>
        </w:rPr>
        <w:t>Visual</w:t>
      </w:r>
      <w:r>
        <w:t xml:space="preserve"> Studio Code</w:t>
      </w:r>
      <w:r>
        <w:rPr>
          <w:rFonts w:hint="eastAsia"/>
        </w:rPr>
        <w:t>の左側にあるエクスプローラ</w:t>
      </w:r>
      <w:r w:rsidR="00F43307">
        <w:rPr>
          <w:rFonts w:hint="eastAsia"/>
        </w:rPr>
        <w:t>内の</w:t>
      </w:r>
    </w:p>
    <w:p w14:paraId="0B9340C9" w14:textId="5F5D3918" w:rsidR="00F43307" w:rsidRDefault="00F43307" w:rsidP="00507FB8">
      <w:r>
        <w:rPr>
          <w:rFonts w:hint="eastAsia"/>
        </w:rPr>
        <w:t>「</w:t>
      </w:r>
      <w:r>
        <w:t>&lt;&lt;</w:t>
      </w:r>
      <w:r>
        <w:rPr>
          <w:rFonts w:hint="eastAsia"/>
        </w:rPr>
        <w:t>パッケージ名</w:t>
      </w:r>
      <w:r>
        <w:rPr>
          <w:rFonts w:hint="eastAsia"/>
        </w:rPr>
        <w:t>&gt;</w:t>
      </w:r>
      <w:r>
        <w:t>&gt;</w:t>
      </w:r>
      <w:r w:rsidRPr="00757220">
        <w:t>.</w:t>
      </w:r>
      <w:proofErr w:type="spellStart"/>
      <w:r>
        <w:t>nim</w:t>
      </w:r>
      <w:proofErr w:type="spellEnd"/>
      <w:r>
        <w:rPr>
          <w:rFonts w:hint="eastAsia"/>
        </w:rPr>
        <w:t>」を編集することになります。</w:t>
      </w:r>
    </w:p>
    <w:p w14:paraId="69B3CD29" w14:textId="77777777" w:rsidR="00472E78" w:rsidRDefault="00472E78" w:rsidP="00507FB8"/>
    <w:p w14:paraId="758413B8" w14:textId="586AEA73" w:rsidR="00472E78" w:rsidRPr="00D15959" w:rsidRDefault="00472E78" w:rsidP="00507FB8">
      <w:pPr>
        <w:rPr>
          <w:rFonts w:hint="eastAsia"/>
        </w:rPr>
      </w:pPr>
      <w:r>
        <w:rPr>
          <w:rFonts w:hint="eastAsia"/>
        </w:rPr>
        <w:t>以上でパッケージ開発の準備は完了です。</w:t>
      </w:r>
    </w:p>
    <w:p w14:paraId="50B9DE3D" w14:textId="5D0B57DD" w:rsidR="00804DA7" w:rsidRDefault="00804DA7" w:rsidP="00CA72BD">
      <w:pPr>
        <w:pStyle w:val="20"/>
        <w:ind w:left="300" w:right="100"/>
      </w:pPr>
      <w:r>
        <w:br w:type="page"/>
      </w:r>
    </w:p>
    <w:p w14:paraId="79A4A014" w14:textId="0D84E978" w:rsidR="006E05B1" w:rsidRDefault="004E2C76" w:rsidP="004E2C76">
      <w:pPr>
        <w:pStyle w:val="1"/>
        <w:ind w:left="100" w:right="100"/>
      </w:pPr>
      <w:bookmarkStart w:id="11" w:name="_Toc143006078"/>
      <w:r>
        <w:rPr>
          <w:rFonts w:hint="eastAsia"/>
        </w:rPr>
        <w:lastRenderedPageBreak/>
        <w:t>Nim</w:t>
      </w:r>
      <w:r>
        <w:rPr>
          <w:rFonts w:hint="eastAsia"/>
        </w:rPr>
        <w:t>プログラムをパッケージ化</w:t>
      </w:r>
      <w:bookmarkEnd w:id="11"/>
    </w:p>
    <w:p w14:paraId="43264AA4" w14:textId="6A62F55C" w:rsidR="00334653" w:rsidRDefault="00334653" w:rsidP="00334653">
      <w:r w:rsidRPr="00334653">
        <w:rPr>
          <w:rFonts w:hint="eastAsia"/>
        </w:rPr>
        <w:t>この章では、</w:t>
      </w:r>
      <w:r>
        <w:rPr>
          <w:rFonts w:hint="eastAsia"/>
        </w:rPr>
        <w:t>Nim</w:t>
      </w:r>
      <w:r w:rsidRPr="00334653">
        <w:t>言語を用いた</w:t>
      </w:r>
      <w:r>
        <w:rPr>
          <w:rFonts w:hint="eastAsia"/>
        </w:rPr>
        <w:t>プログラムをパッケージ化</w:t>
      </w:r>
      <w:r w:rsidR="00BC1545">
        <w:rPr>
          <w:rFonts w:hint="eastAsia"/>
        </w:rPr>
        <w:t>、テスト</w:t>
      </w:r>
      <w:r>
        <w:rPr>
          <w:rFonts w:hint="eastAsia"/>
        </w:rPr>
        <w:t>する</w:t>
      </w:r>
      <w:r w:rsidRPr="00334653">
        <w:t>手順を解説します。</w:t>
      </w:r>
    </w:p>
    <w:p w14:paraId="0F96E102" w14:textId="65520AFC" w:rsidR="00660658" w:rsidRDefault="00660658" w:rsidP="00334653"/>
    <w:p w14:paraId="4429E74B" w14:textId="4F4EC020" w:rsidR="001F2A38" w:rsidRDefault="00C60F76" w:rsidP="00334653">
      <w:r>
        <w:rPr>
          <w:rFonts w:hint="eastAsia"/>
        </w:rPr>
        <w:t>以下の</w:t>
      </w:r>
      <w:r w:rsidR="009863BC">
        <w:rPr>
          <w:rFonts w:hint="eastAsia"/>
        </w:rPr>
        <w:t>操作</w:t>
      </w:r>
      <w:r w:rsidR="00A325C5">
        <w:rPr>
          <w:rFonts w:hint="eastAsia"/>
        </w:rPr>
        <w:t>は、</w:t>
      </w:r>
      <w:r>
        <w:rPr>
          <w:rFonts w:hint="eastAsia"/>
        </w:rPr>
        <w:t>「</w:t>
      </w:r>
      <w:r w:rsidR="005E6269">
        <w:rPr>
          <w:rFonts w:hint="eastAsia"/>
        </w:rPr>
        <w:t>.</w:t>
      </w:r>
      <w:proofErr w:type="spellStart"/>
      <w:r w:rsidR="005E6269">
        <w:t>vscode</w:t>
      </w:r>
      <w:proofErr w:type="spellEnd"/>
      <w:r w:rsidR="005E6269">
        <w:rPr>
          <w:rFonts w:hint="eastAsia"/>
        </w:rPr>
        <w:t>」フォルダ内</w:t>
      </w:r>
      <w:r>
        <w:rPr>
          <w:rFonts w:hint="eastAsia"/>
        </w:rPr>
        <w:t>に格納</w:t>
      </w:r>
      <w:r w:rsidR="009E0D6D">
        <w:rPr>
          <w:rFonts w:hint="eastAsia"/>
        </w:rPr>
        <w:t>されている</w:t>
      </w:r>
    </w:p>
    <w:p w14:paraId="3023FCEE" w14:textId="630EA702" w:rsidR="001F2A38" w:rsidRDefault="009E0D6D" w:rsidP="00334653">
      <w:r>
        <w:rPr>
          <w:rFonts w:hint="eastAsia"/>
        </w:rPr>
        <w:t>「</w:t>
      </w:r>
      <w:proofErr w:type="spellStart"/>
      <w:r>
        <w:rPr>
          <w:rFonts w:hint="eastAsia"/>
        </w:rPr>
        <w:t>t</w:t>
      </w:r>
      <w:r>
        <w:t>asks.json</w:t>
      </w:r>
      <w:proofErr w:type="spellEnd"/>
      <w:r>
        <w:rPr>
          <w:rFonts w:hint="eastAsia"/>
        </w:rPr>
        <w:t>」および「</w:t>
      </w:r>
      <w:proofErr w:type="spellStart"/>
      <w:r>
        <w:rPr>
          <w:rFonts w:hint="eastAsia"/>
        </w:rPr>
        <w:t>l</w:t>
      </w:r>
      <w:r>
        <w:t>aunch.json</w:t>
      </w:r>
      <w:proofErr w:type="spellEnd"/>
      <w:r>
        <w:rPr>
          <w:rFonts w:hint="eastAsia"/>
        </w:rPr>
        <w:t>」</w:t>
      </w:r>
      <w:r w:rsidR="001F2A38">
        <w:rPr>
          <w:rFonts w:hint="eastAsia"/>
        </w:rPr>
        <w:t>で定義されています。</w:t>
      </w:r>
    </w:p>
    <w:p w14:paraId="16EFAB9B" w14:textId="77777777" w:rsidR="00D43DF5" w:rsidRDefault="00D43DF5" w:rsidP="00334653"/>
    <w:p w14:paraId="09B39A16" w14:textId="77777777" w:rsidR="00C218DA" w:rsidRDefault="00F715F4" w:rsidP="00334653">
      <w:r>
        <w:rPr>
          <w:rFonts w:hint="eastAsia"/>
        </w:rPr>
        <w:t>主に使用するのは、</w:t>
      </w:r>
    </w:p>
    <w:p w14:paraId="485BE0C8" w14:textId="20767BFC" w:rsidR="00D43DF5" w:rsidRDefault="00C218DA" w:rsidP="00C218DA">
      <w:pPr>
        <w:pStyle w:val="af7"/>
        <w:numPr>
          <w:ilvl w:val="0"/>
          <w:numId w:val="11"/>
        </w:numPr>
        <w:ind w:leftChars="0"/>
      </w:pPr>
      <w:r>
        <w:t>Nimble Build(Debug)</w:t>
      </w:r>
    </w:p>
    <w:p w14:paraId="6E75B719" w14:textId="32B3F168" w:rsidR="00C218DA" w:rsidRDefault="00C218DA" w:rsidP="00C218DA">
      <w:pPr>
        <w:pStyle w:val="af7"/>
        <w:numPr>
          <w:ilvl w:val="0"/>
          <w:numId w:val="11"/>
        </w:numPr>
        <w:ind w:leftChars="0"/>
      </w:pPr>
      <w:r>
        <w:t>Nimble Build</w:t>
      </w:r>
    </w:p>
    <w:p w14:paraId="329FB59B" w14:textId="28C8209E" w:rsidR="0030755A" w:rsidRDefault="0030755A" w:rsidP="00C218DA">
      <w:pPr>
        <w:pStyle w:val="af7"/>
        <w:numPr>
          <w:ilvl w:val="0"/>
          <w:numId w:val="11"/>
        </w:numPr>
        <w:ind w:leftChars="0"/>
      </w:pPr>
      <w:bookmarkStart w:id="12" w:name="_Hlk143003560"/>
      <w:r>
        <w:rPr>
          <w:rFonts w:hint="eastAsia"/>
        </w:rPr>
        <w:t>L</w:t>
      </w:r>
      <w:r>
        <w:t>aunch(F5</w:t>
      </w:r>
      <w:r w:rsidR="00702D7C">
        <w:rPr>
          <w:rFonts w:hint="eastAsia"/>
        </w:rPr>
        <w:t>キー</w:t>
      </w:r>
      <w:r>
        <w:t>)</w:t>
      </w:r>
    </w:p>
    <w:p w14:paraId="7FE9AA3A" w14:textId="6CAE117E" w:rsidR="00E805FC" w:rsidRDefault="00E805FC" w:rsidP="00C218DA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imble Test(</w:t>
      </w:r>
      <w:r w:rsidR="0030755A">
        <w:t>Debug)</w:t>
      </w:r>
    </w:p>
    <w:p w14:paraId="0EA35ADA" w14:textId="2B914AA7" w:rsidR="00C218DA" w:rsidRDefault="00C218DA" w:rsidP="00C218DA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imble</w:t>
      </w:r>
      <w:r w:rsidR="00E805FC">
        <w:t xml:space="preserve"> Test</w:t>
      </w:r>
    </w:p>
    <w:bookmarkEnd w:id="12"/>
    <w:p w14:paraId="6C664C7D" w14:textId="5E9EAA44" w:rsidR="00E805FC" w:rsidRDefault="0030755A" w:rsidP="00C218DA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imble Doc</w:t>
      </w:r>
    </w:p>
    <w:p w14:paraId="24030BCC" w14:textId="1A60471C" w:rsidR="0030755A" w:rsidRDefault="0030755A" w:rsidP="0030755A">
      <w:r>
        <w:rPr>
          <w:rFonts w:hint="eastAsia"/>
        </w:rPr>
        <w:t>になると思います。</w:t>
      </w:r>
    </w:p>
    <w:p w14:paraId="22B077AD" w14:textId="03A40E8C" w:rsidR="002E017F" w:rsidRDefault="006B2810" w:rsidP="006B2810">
      <w:pPr>
        <w:pStyle w:val="2"/>
        <w:ind w:left="725" w:right="100"/>
      </w:pPr>
      <w:bookmarkStart w:id="13" w:name="_Toc143006079"/>
      <w:r>
        <w:rPr>
          <w:rFonts w:hint="eastAsia"/>
        </w:rPr>
        <w:t>パッケージのビルド</w:t>
      </w:r>
      <w:bookmarkEnd w:id="13"/>
    </w:p>
    <w:p w14:paraId="7ECBCF12" w14:textId="2886CCE6" w:rsidR="00E959F9" w:rsidRDefault="000F5650" w:rsidP="000F5650">
      <w:pPr>
        <w:pStyle w:val="20"/>
        <w:ind w:left="300" w:right="100"/>
      </w:pPr>
      <w:r>
        <w:rPr>
          <w:rFonts w:hint="eastAsia"/>
        </w:rPr>
        <w:t>プログラムをパッケージ化するためのタスク</w:t>
      </w:r>
      <w:r w:rsidR="00E959F9">
        <w:rPr>
          <w:rFonts w:hint="eastAsia"/>
        </w:rPr>
        <w:t>に</w:t>
      </w:r>
      <w:r>
        <w:rPr>
          <w:rFonts w:hint="eastAsia"/>
        </w:rPr>
        <w:t>は</w:t>
      </w:r>
      <w:r w:rsidR="00E959F9">
        <w:rPr>
          <w:rFonts w:hint="eastAsia"/>
        </w:rPr>
        <w:t>、</w:t>
      </w:r>
    </w:p>
    <w:p w14:paraId="1369B861" w14:textId="463BCA47" w:rsidR="006B2810" w:rsidRDefault="000F5650" w:rsidP="000F5650">
      <w:pPr>
        <w:pStyle w:val="20"/>
        <w:ind w:left="300" w:right="100"/>
      </w:pPr>
      <w:r>
        <w:rPr>
          <w:rFonts w:hint="eastAsia"/>
        </w:rPr>
        <w:t>「</w:t>
      </w:r>
      <w:r>
        <w:t>Nimble Build(Debug)</w:t>
      </w:r>
      <w:r>
        <w:rPr>
          <w:rFonts w:hint="eastAsia"/>
        </w:rPr>
        <w:t>」</w:t>
      </w:r>
      <w:r w:rsidR="00E959F9">
        <w:rPr>
          <w:rFonts w:hint="eastAsia"/>
        </w:rPr>
        <w:t>、</w:t>
      </w:r>
      <w:r>
        <w:rPr>
          <w:rFonts w:hint="eastAsia"/>
        </w:rPr>
        <w:t>「</w:t>
      </w:r>
      <w:r>
        <w:t>Nimble Build</w:t>
      </w:r>
      <w:r>
        <w:rPr>
          <w:rFonts w:hint="eastAsia"/>
        </w:rPr>
        <w:t>」</w:t>
      </w:r>
    </w:p>
    <w:p w14:paraId="335C24B8" w14:textId="613AE397" w:rsidR="00E959F9" w:rsidRDefault="00E959F9" w:rsidP="00702D7C">
      <w:pPr>
        <w:pStyle w:val="20"/>
        <w:ind w:left="300" w:right="100"/>
      </w:pPr>
      <w:r>
        <w:rPr>
          <w:rFonts w:hint="eastAsia"/>
        </w:rPr>
        <w:t>があります。</w:t>
      </w:r>
    </w:p>
    <w:p w14:paraId="69540DAE" w14:textId="58FDFFC8" w:rsidR="00E959F9" w:rsidRDefault="00E959F9" w:rsidP="00E959F9">
      <w:pPr>
        <w:pStyle w:val="3"/>
        <w:ind w:left="500" w:right="100"/>
      </w:pPr>
      <w:bookmarkStart w:id="14" w:name="_Toc143006080"/>
      <w:r>
        <w:t>Nimble Build</w:t>
      </w:r>
      <w:bookmarkEnd w:id="14"/>
    </w:p>
    <w:p w14:paraId="7D58FA79" w14:textId="5967B40B" w:rsidR="00E959F9" w:rsidRDefault="00E959F9" w:rsidP="00E959F9">
      <w:pPr>
        <w:pStyle w:val="30"/>
        <w:ind w:left="500" w:right="100"/>
      </w:pPr>
      <w:r>
        <w:rPr>
          <w:rFonts w:hint="eastAsia"/>
        </w:rPr>
        <w:t>こちらはリリース用の</w:t>
      </w:r>
      <w:r w:rsidR="00F317B6">
        <w:rPr>
          <w:rFonts w:hint="eastAsia"/>
        </w:rPr>
        <w:t>パッケージングタスクです。</w:t>
      </w:r>
    </w:p>
    <w:p w14:paraId="24845B73" w14:textId="6DD7E6B4" w:rsidR="00F317B6" w:rsidRDefault="008113CE" w:rsidP="00E959F9">
      <w:pPr>
        <w:pStyle w:val="30"/>
        <w:ind w:left="500" w:right="100"/>
      </w:pPr>
      <w:r>
        <w:rPr>
          <w:rFonts w:hint="eastAsia"/>
        </w:rPr>
        <w:t>実行ファイルは</w:t>
      </w:r>
      <w:r w:rsidR="00F317B6">
        <w:rPr>
          <w:rFonts w:hint="eastAsia"/>
        </w:rPr>
        <w:t>「</w:t>
      </w:r>
      <w:r w:rsidR="00F317B6">
        <w:rPr>
          <w:rFonts w:hint="eastAsia"/>
        </w:rPr>
        <w:t>o</w:t>
      </w:r>
      <w:r w:rsidR="00F317B6">
        <w:t>utput</w:t>
      </w:r>
      <w:r w:rsidR="00F317B6">
        <w:rPr>
          <w:rFonts w:hint="eastAsia"/>
        </w:rPr>
        <w:t>」フォルダ内に</w:t>
      </w:r>
      <w:r>
        <w:rPr>
          <w:rFonts w:hint="eastAsia"/>
        </w:rPr>
        <w:t>配置されます。</w:t>
      </w:r>
    </w:p>
    <w:p w14:paraId="23023A36" w14:textId="67D0053B" w:rsidR="008113CE" w:rsidRDefault="008113CE" w:rsidP="008113CE">
      <w:pPr>
        <w:pStyle w:val="3"/>
        <w:ind w:left="500" w:right="100"/>
      </w:pPr>
      <w:bookmarkStart w:id="15" w:name="_Toc143006081"/>
      <w:r>
        <w:rPr>
          <w:rFonts w:hint="eastAsia"/>
        </w:rPr>
        <w:t>Nimble Build</w:t>
      </w:r>
      <w:r>
        <w:rPr>
          <w:rFonts w:hint="eastAsia"/>
        </w:rPr>
        <w:t>（</w:t>
      </w:r>
      <w:r>
        <w:rPr>
          <w:rFonts w:hint="eastAsia"/>
        </w:rPr>
        <w:t>Debug</w:t>
      </w:r>
      <w:r>
        <w:rPr>
          <w:rFonts w:hint="eastAsia"/>
        </w:rPr>
        <w:t>）</w:t>
      </w:r>
      <w:bookmarkEnd w:id="15"/>
    </w:p>
    <w:p w14:paraId="010906A2" w14:textId="25E61D27" w:rsidR="008113CE" w:rsidRDefault="008113CE" w:rsidP="008113CE">
      <w:pPr>
        <w:pStyle w:val="30"/>
        <w:ind w:left="500" w:right="100"/>
      </w:pPr>
      <w:r>
        <w:rPr>
          <w:rFonts w:hint="eastAsia"/>
        </w:rPr>
        <w:t>こちらはテスト用のパッケージングタスクです。</w:t>
      </w:r>
    </w:p>
    <w:p w14:paraId="431DAD30" w14:textId="5C2E1CC3" w:rsidR="000F25C9" w:rsidRDefault="000F25C9" w:rsidP="008113CE">
      <w:pPr>
        <w:pStyle w:val="30"/>
        <w:ind w:left="500" w:right="100"/>
      </w:pPr>
      <w:r>
        <w:rPr>
          <w:rFonts w:hint="eastAsia"/>
        </w:rPr>
        <w:t>デバッグ用情報を付加した状態でビルドします。</w:t>
      </w:r>
    </w:p>
    <w:p w14:paraId="7CD5AA5D" w14:textId="2784038D" w:rsidR="008113CE" w:rsidRDefault="008113CE" w:rsidP="008113CE">
      <w:pPr>
        <w:pStyle w:val="30"/>
        <w:ind w:left="500" w:right="100"/>
      </w:pPr>
      <w:r>
        <w:rPr>
          <w:rFonts w:hint="eastAsia"/>
        </w:rPr>
        <w:t>実行ファイルは「</w:t>
      </w:r>
      <w:r>
        <w:rPr>
          <w:rFonts w:hint="eastAsia"/>
        </w:rPr>
        <w:t>tests</w:t>
      </w:r>
      <w:r>
        <w:rPr>
          <w:rFonts w:hint="eastAsia"/>
        </w:rPr>
        <w:t>」フォルダ内に配置されます。</w:t>
      </w:r>
    </w:p>
    <w:p w14:paraId="6CB46066" w14:textId="1C12971D" w:rsidR="00580CFD" w:rsidRDefault="00702D7C" w:rsidP="008113CE">
      <w:pPr>
        <w:pStyle w:val="30"/>
        <w:ind w:left="500" w:right="100"/>
      </w:pPr>
      <w:r>
        <w:rPr>
          <w:rFonts w:hint="eastAsia"/>
        </w:rPr>
        <w:t>「</w:t>
      </w:r>
      <w:r>
        <w:rPr>
          <w:rFonts w:hint="eastAsia"/>
        </w:rPr>
        <w:t>Launch(F5</w:t>
      </w:r>
      <w:r>
        <w:rPr>
          <w:rFonts w:hint="eastAsia"/>
        </w:rPr>
        <w:t>キー</w:t>
      </w:r>
      <w:r>
        <w:rPr>
          <w:rFonts w:hint="eastAsia"/>
        </w:rPr>
        <w:t>)</w:t>
      </w:r>
      <w:r>
        <w:rPr>
          <w:rFonts w:hint="eastAsia"/>
        </w:rPr>
        <w:t>」のタスク前にも実行されるので、こちら単体で実行する必要はありません。</w:t>
      </w:r>
    </w:p>
    <w:p w14:paraId="103C06DC" w14:textId="77777777" w:rsidR="00580CFD" w:rsidRDefault="00580CFD">
      <w:pPr>
        <w:spacing w:before="100" w:after="200" w:line="276" w:lineRule="auto"/>
      </w:pPr>
      <w:r>
        <w:br w:type="page"/>
      </w:r>
    </w:p>
    <w:p w14:paraId="75A29ACD" w14:textId="1E5975B4" w:rsidR="00702D7C" w:rsidRDefault="00702D7C" w:rsidP="00702D7C">
      <w:pPr>
        <w:pStyle w:val="2"/>
        <w:ind w:left="725" w:right="100"/>
      </w:pPr>
      <w:bookmarkStart w:id="16" w:name="_Toc143006082"/>
      <w:r>
        <w:rPr>
          <w:rFonts w:hint="eastAsia"/>
        </w:rPr>
        <w:lastRenderedPageBreak/>
        <w:t>テスト</w:t>
      </w:r>
      <w:bookmarkEnd w:id="16"/>
    </w:p>
    <w:p w14:paraId="32C0E200" w14:textId="28B484F9" w:rsidR="0093077B" w:rsidRDefault="00677684" w:rsidP="0093077B">
      <w:pPr>
        <w:pStyle w:val="20"/>
        <w:ind w:left="300" w:right="100"/>
      </w:pPr>
      <w:r>
        <w:rPr>
          <w:rFonts w:hint="eastAsia"/>
        </w:rPr>
        <w:t>プログラム</w:t>
      </w:r>
      <w:r w:rsidR="00C4605E">
        <w:rPr>
          <w:rFonts w:hint="eastAsia"/>
        </w:rPr>
        <w:t>をテスト</w:t>
      </w:r>
      <w:r w:rsidR="0093077B">
        <w:rPr>
          <w:rFonts w:hint="eastAsia"/>
        </w:rPr>
        <w:t>するためのタスクには、</w:t>
      </w:r>
    </w:p>
    <w:p w14:paraId="2CAAE8FA" w14:textId="388E8E8A" w:rsidR="0093077B" w:rsidRDefault="0093077B" w:rsidP="0093077B">
      <w:pPr>
        <w:pStyle w:val="20"/>
        <w:ind w:left="300" w:right="100"/>
      </w:pPr>
      <w:r>
        <w:rPr>
          <w:rFonts w:hint="eastAsia"/>
        </w:rPr>
        <w:t>「</w:t>
      </w:r>
      <w:r>
        <w:t>Nimble Test</w:t>
      </w:r>
      <w:r>
        <w:rPr>
          <w:rFonts w:hint="eastAsia"/>
        </w:rPr>
        <w:t>」、「</w:t>
      </w:r>
      <w:r>
        <w:t>Nimble Test(Debug)</w:t>
      </w:r>
      <w:r>
        <w:rPr>
          <w:rFonts w:hint="eastAsia"/>
        </w:rPr>
        <w:t>」、「</w:t>
      </w:r>
      <w:r>
        <w:t>Launch(F5</w:t>
      </w:r>
      <w:r>
        <w:t>キー</w:t>
      </w:r>
      <w:r>
        <w:t>)</w:t>
      </w:r>
      <w:r>
        <w:rPr>
          <w:rFonts w:hint="eastAsia"/>
        </w:rPr>
        <w:t>」</w:t>
      </w:r>
    </w:p>
    <w:p w14:paraId="2702B78A" w14:textId="03C2313A" w:rsidR="0093077B" w:rsidRDefault="0093077B" w:rsidP="0093077B">
      <w:pPr>
        <w:pStyle w:val="20"/>
        <w:ind w:left="300" w:right="100"/>
      </w:pPr>
      <w:r>
        <w:rPr>
          <w:rFonts w:hint="eastAsia"/>
        </w:rPr>
        <w:t>があります。</w:t>
      </w:r>
    </w:p>
    <w:p w14:paraId="6F0515BB" w14:textId="2463E2DB" w:rsidR="00EB39DE" w:rsidRDefault="00EB39DE" w:rsidP="00C4605E">
      <w:pPr>
        <w:pStyle w:val="3"/>
        <w:ind w:left="500" w:right="100"/>
      </w:pPr>
      <w:bookmarkStart w:id="17" w:name="_Toc143006083"/>
      <w:r>
        <w:t>Nimble Test</w:t>
      </w:r>
      <w:bookmarkEnd w:id="17"/>
    </w:p>
    <w:p w14:paraId="422136D6" w14:textId="07CAC21E" w:rsidR="00877473" w:rsidRPr="00C4605E" w:rsidRDefault="00C4605E" w:rsidP="00877473">
      <w:pPr>
        <w:pStyle w:val="30"/>
        <w:ind w:left="500" w:right="100"/>
      </w:pPr>
      <w:r>
        <w:rPr>
          <w:rFonts w:hint="eastAsia"/>
        </w:rPr>
        <w:t>こちらは</w:t>
      </w:r>
      <w:r>
        <w:rPr>
          <w:rFonts w:hint="eastAsia"/>
        </w:rPr>
        <w:t>t</w:t>
      </w:r>
      <w:r>
        <w:t>ests</w:t>
      </w:r>
      <w:r>
        <w:rPr>
          <w:rFonts w:hint="eastAsia"/>
        </w:rPr>
        <w:t>フォルダ内の</w:t>
      </w:r>
      <w:r w:rsidR="00A33052">
        <w:rPr>
          <w:rFonts w:hint="eastAsia"/>
        </w:rPr>
        <w:t>Nim</w:t>
      </w:r>
      <w:r w:rsidR="00677684">
        <w:rPr>
          <w:rFonts w:hint="eastAsia"/>
        </w:rPr>
        <w:t>ファイルをテストするための</w:t>
      </w:r>
      <w:r w:rsidR="000F25C9">
        <w:rPr>
          <w:rFonts w:hint="eastAsia"/>
        </w:rPr>
        <w:t>タスクです。</w:t>
      </w:r>
    </w:p>
    <w:p w14:paraId="41D673C8" w14:textId="77777777" w:rsidR="0093077B" w:rsidRDefault="00EB39DE" w:rsidP="00C4605E">
      <w:pPr>
        <w:pStyle w:val="3"/>
        <w:ind w:left="500" w:right="100"/>
      </w:pPr>
      <w:bookmarkStart w:id="18" w:name="_Toc143006084"/>
      <w:r>
        <w:t>Nimble Test</w:t>
      </w:r>
      <w:r w:rsidR="0093077B">
        <w:t>(Debug)</w:t>
      </w:r>
      <w:bookmarkEnd w:id="18"/>
    </w:p>
    <w:p w14:paraId="7D14B140" w14:textId="21688D14" w:rsidR="00877473" w:rsidRDefault="00877473" w:rsidP="00877473">
      <w:pPr>
        <w:pStyle w:val="30"/>
        <w:ind w:left="500" w:right="100"/>
      </w:pPr>
      <w:r>
        <w:rPr>
          <w:rFonts w:hint="eastAsia"/>
        </w:rPr>
        <w:t>こちらは</w:t>
      </w:r>
      <w:r>
        <w:rPr>
          <w:rFonts w:hint="eastAsia"/>
        </w:rPr>
        <w:t>t</w:t>
      </w:r>
      <w:r>
        <w:t>ests</w:t>
      </w:r>
      <w:r>
        <w:rPr>
          <w:rFonts w:hint="eastAsia"/>
        </w:rPr>
        <w:t>フォルダ内の</w:t>
      </w:r>
      <w:r w:rsidR="00A33052">
        <w:t>Nim</w:t>
      </w:r>
      <w:r>
        <w:rPr>
          <w:rFonts w:hint="eastAsia"/>
        </w:rPr>
        <w:t>ファイルをテストするためのタスクです。</w:t>
      </w:r>
    </w:p>
    <w:p w14:paraId="3AD293AD" w14:textId="50E9CE24" w:rsidR="00877473" w:rsidRPr="00C4605E" w:rsidRDefault="00877473" w:rsidP="00877473">
      <w:pPr>
        <w:pStyle w:val="30"/>
        <w:ind w:left="500" w:right="100"/>
      </w:pPr>
      <w:r>
        <w:rPr>
          <w:rFonts w:hint="eastAsia"/>
        </w:rPr>
        <w:t>デバッグ用情報を付加した状態で</w:t>
      </w:r>
      <w:r w:rsidR="000F3BAA">
        <w:rPr>
          <w:rFonts w:hint="eastAsia"/>
        </w:rPr>
        <w:t>テストします。（おそらくビルドも同時にする）</w:t>
      </w:r>
    </w:p>
    <w:p w14:paraId="10DD763B" w14:textId="3FBA5BBB" w:rsidR="00EB39DE" w:rsidRDefault="0093077B" w:rsidP="00580CFD">
      <w:pPr>
        <w:pStyle w:val="3"/>
        <w:ind w:left="500" w:right="100"/>
      </w:pPr>
      <w:bookmarkStart w:id="19" w:name="_Toc143006085"/>
      <w:r>
        <w:t>Launch(F5</w:t>
      </w:r>
      <w:r>
        <w:t>キー</w:t>
      </w:r>
      <w:r>
        <w:t>)</w:t>
      </w:r>
      <w:bookmarkEnd w:id="19"/>
    </w:p>
    <w:p w14:paraId="0B0E9117" w14:textId="3961C04E" w:rsidR="00580CFD" w:rsidRDefault="00580CFD" w:rsidP="00580CFD">
      <w:pPr>
        <w:pStyle w:val="30"/>
        <w:ind w:left="500" w:right="100"/>
      </w:pPr>
      <w:r>
        <w:rPr>
          <w:rFonts w:hint="eastAsia"/>
        </w:rPr>
        <w:t>こちらは</w:t>
      </w:r>
      <w:r>
        <w:rPr>
          <w:rFonts w:hint="eastAsia"/>
        </w:rPr>
        <w:t>t</w:t>
      </w:r>
      <w:r>
        <w:t>ests</w:t>
      </w:r>
      <w:r>
        <w:rPr>
          <w:rFonts w:hint="eastAsia"/>
        </w:rPr>
        <w:t>フォルダ内の</w:t>
      </w:r>
      <w:r w:rsidR="00073861">
        <w:rPr>
          <w:rFonts w:hint="eastAsia"/>
        </w:rPr>
        <w:t>実行ファイルをテストするためのタスクです。</w:t>
      </w:r>
    </w:p>
    <w:p w14:paraId="0F9D7629" w14:textId="1AD93F44" w:rsidR="00073861" w:rsidRDefault="00897CBE" w:rsidP="00580CFD">
      <w:pPr>
        <w:pStyle w:val="30"/>
        <w:ind w:left="500" w:right="100"/>
      </w:pPr>
      <w:r>
        <w:rPr>
          <w:rFonts w:hint="eastAsia"/>
        </w:rPr>
        <w:t>LLDB</w:t>
      </w:r>
      <w:r>
        <w:rPr>
          <w:rFonts w:hint="eastAsia"/>
        </w:rPr>
        <w:t>を用いて状態を</w:t>
      </w:r>
      <w:r w:rsidR="00B91DB4">
        <w:rPr>
          <w:rFonts w:hint="eastAsia"/>
        </w:rPr>
        <w:t>監視しながら、</w:t>
      </w:r>
      <w:r w:rsidR="004556C7">
        <w:rPr>
          <w:rFonts w:hint="eastAsia"/>
        </w:rPr>
        <w:t>ブレークポイントが適用された状態でテストできます。</w:t>
      </w:r>
    </w:p>
    <w:p w14:paraId="55BE99EE" w14:textId="7642F044" w:rsidR="004556C7" w:rsidRDefault="004556C7" w:rsidP="00580CFD">
      <w:pPr>
        <w:pStyle w:val="30"/>
        <w:ind w:left="500" w:right="100"/>
      </w:pPr>
      <w:r>
        <w:rPr>
          <w:rFonts w:hint="eastAsia"/>
        </w:rPr>
        <w:t>このタスクを行う前に自動で「</w:t>
      </w:r>
      <w:r>
        <w:t>Nimble Build(Debug)</w:t>
      </w:r>
      <w:r>
        <w:rPr>
          <w:rFonts w:hint="eastAsia"/>
        </w:rPr>
        <w:t>」タスクが実行されます。</w:t>
      </w:r>
    </w:p>
    <w:p w14:paraId="3807A6C9" w14:textId="3BB04D34" w:rsidR="004556C7" w:rsidRDefault="004556C7" w:rsidP="004556C7">
      <w:pPr>
        <w:pStyle w:val="2"/>
        <w:ind w:left="725" w:right="100"/>
      </w:pPr>
      <w:bookmarkStart w:id="20" w:name="_Toc143006086"/>
      <w:r>
        <w:rPr>
          <w:rFonts w:hint="eastAsia"/>
        </w:rPr>
        <w:t>パッケージのドキュメント生成</w:t>
      </w:r>
      <w:bookmarkEnd w:id="20"/>
    </w:p>
    <w:p w14:paraId="7BA1DC77" w14:textId="0F7008A7" w:rsidR="004556C7" w:rsidRDefault="00793F9B" w:rsidP="004556C7">
      <w:pPr>
        <w:pStyle w:val="20"/>
        <w:ind w:left="300" w:right="100"/>
      </w:pPr>
      <w:r>
        <w:rPr>
          <w:rFonts w:hint="eastAsia"/>
        </w:rPr>
        <w:t>プログラムの構造を自動でドキュメント化する</w:t>
      </w:r>
      <w:r w:rsidR="00437E7B">
        <w:rPr>
          <w:rFonts w:hint="eastAsia"/>
        </w:rPr>
        <w:t>タスクとして</w:t>
      </w:r>
    </w:p>
    <w:p w14:paraId="5FF063B6" w14:textId="6CC5AFAF" w:rsidR="00437E7B" w:rsidRDefault="00437E7B" w:rsidP="004556C7">
      <w:pPr>
        <w:pStyle w:val="20"/>
        <w:ind w:left="300" w:right="100"/>
      </w:pPr>
      <w:r>
        <w:rPr>
          <w:rFonts w:hint="eastAsia"/>
        </w:rPr>
        <w:t>「</w:t>
      </w:r>
      <w:r>
        <w:rPr>
          <w:rFonts w:hint="eastAsia"/>
        </w:rPr>
        <w:t>Nimble Doc</w:t>
      </w:r>
      <w:r>
        <w:rPr>
          <w:rFonts w:hint="eastAsia"/>
        </w:rPr>
        <w:t>」があります。</w:t>
      </w:r>
    </w:p>
    <w:p w14:paraId="33FC4F0B" w14:textId="77777777" w:rsidR="00437E7B" w:rsidRDefault="00437E7B" w:rsidP="004556C7">
      <w:pPr>
        <w:pStyle w:val="20"/>
        <w:ind w:left="300" w:right="100"/>
      </w:pPr>
    </w:p>
    <w:p w14:paraId="1C9BA5BB" w14:textId="6F839D32" w:rsidR="00437E7B" w:rsidRPr="004556C7" w:rsidRDefault="00437E7B" w:rsidP="004556C7">
      <w:pPr>
        <w:pStyle w:val="20"/>
        <w:ind w:left="300" w:right="100"/>
      </w:pPr>
      <w:r>
        <w:rPr>
          <w:rFonts w:hint="eastAsia"/>
        </w:rPr>
        <w:t>本来は、ライブラリの</w:t>
      </w:r>
      <w:r>
        <w:rPr>
          <w:rFonts w:hint="eastAsia"/>
        </w:rPr>
        <w:t>API</w:t>
      </w:r>
      <w:r w:rsidR="00321CBB">
        <w:rPr>
          <w:rFonts w:hint="eastAsia"/>
        </w:rPr>
        <w:t>をドキュメント化する機能であるため、もしかしたらうまく動かないかもしれません。</w:t>
      </w:r>
    </w:p>
    <w:sectPr w:rsidR="00437E7B" w:rsidRPr="004556C7" w:rsidSect="009249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269FF" w14:textId="77777777" w:rsidR="009D7C68" w:rsidRDefault="009D7C68" w:rsidP="00CF1809">
      <w:r>
        <w:separator/>
      </w:r>
    </w:p>
  </w:endnote>
  <w:endnote w:type="continuationSeparator" w:id="0">
    <w:p w14:paraId="2CC8F78F" w14:textId="77777777" w:rsidR="009D7C68" w:rsidRDefault="009D7C68" w:rsidP="00CF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UDEV Gothic 35JPDOC">
    <w:altName w:val="游ゴシック"/>
    <w:panose1 w:val="020B0503020203020207"/>
    <w:charset w:val="80"/>
    <w:family w:val="modern"/>
    <w:pitch w:val="fixed"/>
    <w:sig w:usb0="E00402FF" w:usb1="3ACFFDFB" w:usb2="0200003A" w:usb3="00000000" w:csb0="0012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DEV Gothic JPDOC">
    <w:altName w:val="游ゴシック"/>
    <w:panose1 w:val="020B0509020203020207"/>
    <w:charset w:val="80"/>
    <w:family w:val="modern"/>
    <w:pitch w:val="fixed"/>
    <w:sig w:usb0="E00402FF" w:usb1="3ACFFDFB" w:usb2="0200003A" w:usb3="00000000" w:csb0="001201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BED5" w14:textId="77777777" w:rsidR="009D7C68" w:rsidRDefault="009D7C68" w:rsidP="00CF1809">
      <w:r>
        <w:separator/>
      </w:r>
    </w:p>
  </w:footnote>
  <w:footnote w:type="continuationSeparator" w:id="0">
    <w:p w14:paraId="68C026CA" w14:textId="77777777" w:rsidR="009D7C68" w:rsidRDefault="009D7C68" w:rsidP="00CF1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93998"/>
    <w:multiLevelType w:val="multilevel"/>
    <w:tmpl w:val="DC1A713E"/>
    <w:lvl w:ilvl="0">
      <w:start w:val="1"/>
      <w:numFmt w:val="decimalFullWidth"/>
      <w:pStyle w:val="1"/>
      <w:lvlText w:val="第%1章"/>
      <w:lvlJc w:val="left"/>
      <w:pPr>
        <w:ind w:left="4085" w:hanging="425"/>
      </w:pPr>
    </w:lvl>
    <w:lvl w:ilvl="1">
      <w:start w:val="1"/>
      <w:numFmt w:val="decimalFullWidth"/>
      <w:pStyle w:val="2"/>
      <w:lvlText w:val="第%2節"/>
      <w:lvlJc w:val="left"/>
      <w:pPr>
        <w:ind w:left="4511" w:hanging="426"/>
      </w:pPr>
    </w:lvl>
    <w:lvl w:ilvl="2">
      <w:start w:val="1"/>
      <w:numFmt w:val="decimalFullWidth"/>
      <w:pStyle w:val="3"/>
      <w:lvlText w:val="第%3項"/>
      <w:lvlJc w:val="left"/>
      <w:pPr>
        <w:ind w:left="493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536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578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621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663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706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7487" w:hanging="425"/>
      </w:pPr>
    </w:lvl>
  </w:abstractNum>
  <w:abstractNum w:abstractNumId="1" w15:restartNumberingAfterBreak="0">
    <w:nsid w:val="615F4AF0"/>
    <w:multiLevelType w:val="hybridMultilevel"/>
    <w:tmpl w:val="FD4854FC"/>
    <w:lvl w:ilvl="0" w:tplc="FD80D9FA">
      <w:numFmt w:val="bullet"/>
      <w:lvlText w:val="・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97E1FC6"/>
    <w:multiLevelType w:val="hybridMultilevel"/>
    <w:tmpl w:val="9460CF90"/>
    <w:lvl w:ilvl="0" w:tplc="2D6AB454">
      <w:numFmt w:val="bullet"/>
      <w:lvlText w:val="・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00024525">
    <w:abstractNumId w:val="0"/>
  </w:num>
  <w:num w:numId="2" w16cid:durableId="147866106">
    <w:abstractNumId w:val="0"/>
  </w:num>
  <w:num w:numId="3" w16cid:durableId="1117530864">
    <w:abstractNumId w:val="0"/>
  </w:num>
  <w:num w:numId="4" w16cid:durableId="2065566782">
    <w:abstractNumId w:val="0"/>
  </w:num>
  <w:num w:numId="5" w16cid:durableId="1746143740">
    <w:abstractNumId w:val="0"/>
  </w:num>
  <w:num w:numId="6" w16cid:durableId="329718966">
    <w:abstractNumId w:val="0"/>
  </w:num>
  <w:num w:numId="7" w16cid:durableId="82069294">
    <w:abstractNumId w:val="0"/>
  </w:num>
  <w:num w:numId="8" w16cid:durableId="42171571">
    <w:abstractNumId w:val="0"/>
  </w:num>
  <w:num w:numId="9" w16cid:durableId="756681175">
    <w:abstractNumId w:val="0"/>
  </w:num>
  <w:num w:numId="10" w16cid:durableId="1910459322">
    <w:abstractNumId w:val="0"/>
  </w:num>
  <w:num w:numId="11" w16cid:durableId="1649624215">
    <w:abstractNumId w:val="2"/>
  </w:num>
  <w:num w:numId="12" w16cid:durableId="903296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68"/>
    <w:rsid w:val="00061D1D"/>
    <w:rsid w:val="00073861"/>
    <w:rsid w:val="000B508E"/>
    <w:rsid w:val="000F25C9"/>
    <w:rsid w:val="000F3BAA"/>
    <w:rsid w:val="000F3D97"/>
    <w:rsid w:val="000F5650"/>
    <w:rsid w:val="00184685"/>
    <w:rsid w:val="001D59AC"/>
    <w:rsid w:val="001F2A38"/>
    <w:rsid w:val="00210758"/>
    <w:rsid w:val="002217AC"/>
    <w:rsid w:val="00226E8F"/>
    <w:rsid w:val="00232274"/>
    <w:rsid w:val="00251E65"/>
    <w:rsid w:val="002A09D1"/>
    <w:rsid w:val="002E017F"/>
    <w:rsid w:val="0030755A"/>
    <w:rsid w:val="00321CBB"/>
    <w:rsid w:val="0032481F"/>
    <w:rsid w:val="00334653"/>
    <w:rsid w:val="003C0701"/>
    <w:rsid w:val="003E44A5"/>
    <w:rsid w:val="00437E7B"/>
    <w:rsid w:val="0045480F"/>
    <w:rsid w:val="004556C7"/>
    <w:rsid w:val="00464951"/>
    <w:rsid w:val="00472E78"/>
    <w:rsid w:val="00473A84"/>
    <w:rsid w:val="004923AB"/>
    <w:rsid w:val="004E2C76"/>
    <w:rsid w:val="004E402A"/>
    <w:rsid w:val="005038DF"/>
    <w:rsid w:val="00507FB8"/>
    <w:rsid w:val="00510AF1"/>
    <w:rsid w:val="00554A4D"/>
    <w:rsid w:val="00580CFD"/>
    <w:rsid w:val="005B0D0D"/>
    <w:rsid w:val="005C63BD"/>
    <w:rsid w:val="005E6269"/>
    <w:rsid w:val="00614C4C"/>
    <w:rsid w:val="0063067E"/>
    <w:rsid w:val="00633C87"/>
    <w:rsid w:val="0065379C"/>
    <w:rsid w:val="00660658"/>
    <w:rsid w:val="00672A30"/>
    <w:rsid w:val="00676B10"/>
    <w:rsid w:val="00677684"/>
    <w:rsid w:val="006B2810"/>
    <w:rsid w:val="006B5574"/>
    <w:rsid w:val="006D6DAF"/>
    <w:rsid w:val="006D7046"/>
    <w:rsid w:val="006E05B1"/>
    <w:rsid w:val="00702D7C"/>
    <w:rsid w:val="0073172E"/>
    <w:rsid w:val="007450AC"/>
    <w:rsid w:val="007557D2"/>
    <w:rsid w:val="00757220"/>
    <w:rsid w:val="00793F9B"/>
    <w:rsid w:val="007D16C2"/>
    <w:rsid w:val="007F3E97"/>
    <w:rsid w:val="00804DA7"/>
    <w:rsid w:val="008113CE"/>
    <w:rsid w:val="008578C1"/>
    <w:rsid w:val="00863C1C"/>
    <w:rsid w:val="00877473"/>
    <w:rsid w:val="00897CBE"/>
    <w:rsid w:val="008D204A"/>
    <w:rsid w:val="008E2B3F"/>
    <w:rsid w:val="0092498C"/>
    <w:rsid w:val="009279C6"/>
    <w:rsid w:val="0093077B"/>
    <w:rsid w:val="009600F1"/>
    <w:rsid w:val="009863BC"/>
    <w:rsid w:val="009D528F"/>
    <w:rsid w:val="009D7C68"/>
    <w:rsid w:val="009E0D6D"/>
    <w:rsid w:val="00A0253D"/>
    <w:rsid w:val="00A325C5"/>
    <w:rsid w:val="00A33052"/>
    <w:rsid w:val="00AA1FDD"/>
    <w:rsid w:val="00AC121D"/>
    <w:rsid w:val="00B571CE"/>
    <w:rsid w:val="00B868EC"/>
    <w:rsid w:val="00B91DB4"/>
    <w:rsid w:val="00BA598C"/>
    <w:rsid w:val="00BC1545"/>
    <w:rsid w:val="00C218DA"/>
    <w:rsid w:val="00C42512"/>
    <w:rsid w:val="00C4605E"/>
    <w:rsid w:val="00C475C8"/>
    <w:rsid w:val="00C60F76"/>
    <w:rsid w:val="00CA72BD"/>
    <w:rsid w:val="00CF1809"/>
    <w:rsid w:val="00D07501"/>
    <w:rsid w:val="00D15959"/>
    <w:rsid w:val="00D43DF5"/>
    <w:rsid w:val="00D96B3E"/>
    <w:rsid w:val="00E805FC"/>
    <w:rsid w:val="00E959F9"/>
    <w:rsid w:val="00EA2085"/>
    <w:rsid w:val="00EB39DE"/>
    <w:rsid w:val="00EE2DEE"/>
    <w:rsid w:val="00EE420E"/>
    <w:rsid w:val="00EF27B2"/>
    <w:rsid w:val="00F149C7"/>
    <w:rsid w:val="00F317B6"/>
    <w:rsid w:val="00F4284A"/>
    <w:rsid w:val="00F43307"/>
    <w:rsid w:val="00F44C87"/>
    <w:rsid w:val="00F50E69"/>
    <w:rsid w:val="00F715F4"/>
    <w:rsid w:val="00FE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E7AB51"/>
  <w15:chartTrackingRefBased/>
  <w15:docId w15:val="{7F6F84A4-FBFD-44CA-B402-A4571231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09"/>
    <w:pPr>
      <w:spacing w:before="0"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D7C68"/>
    <w:pPr>
      <w:numPr>
        <w:numId w:val="10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ind w:leftChars="50" w:left="50" w:rightChars="50" w:right="50" w:firstLine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2">
    <w:name w:val="heading 2"/>
    <w:basedOn w:val="1"/>
    <w:next w:val="20"/>
    <w:link w:val="21"/>
    <w:uiPriority w:val="9"/>
    <w:unhideWhenUsed/>
    <w:qFormat/>
    <w:rsid w:val="009D7C68"/>
    <w:pPr>
      <w:numPr>
        <w:ilvl w:val="1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ind w:leftChars="150" w:left="575" w:hanging="425"/>
      <w:outlineLvl w:val="1"/>
    </w:pPr>
    <w:rPr>
      <w:caps w:val="0"/>
      <w:color w:val="auto"/>
      <w:sz w:val="24"/>
    </w:rPr>
  </w:style>
  <w:style w:type="paragraph" w:styleId="3">
    <w:name w:val="heading 3"/>
    <w:basedOn w:val="2"/>
    <w:next w:val="30"/>
    <w:link w:val="31"/>
    <w:uiPriority w:val="9"/>
    <w:unhideWhenUsed/>
    <w:qFormat/>
    <w:rsid w:val="009D7C68"/>
    <w:pPr>
      <w:numPr>
        <w:ilvl w:val="2"/>
      </w:numPr>
      <w:pBdr>
        <w:top w:val="single" w:sz="4" w:space="2" w:color="4472C4" w:themeColor="accent1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300"/>
      <w:ind w:leftChars="250" w:left="250" w:firstLine="0"/>
      <w:outlineLvl w:val="2"/>
    </w:pPr>
    <w:rPr>
      <w:caps/>
      <w:sz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F1809"/>
    <w:pPr>
      <w:numPr>
        <w:ilvl w:val="3"/>
        <w:numId w:val="10"/>
      </w:num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CF1809"/>
    <w:pPr>
      <w:numPr>
        <w:ilvl w:val="4"/>
        <w:numId w:val="10"/>
      </w:num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809"/>
    <w:pPr>
      <w:numPr>
        <w:ilvl w:val="5"/>
        <w:numId w:val="10"/>
      </w:num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809"/>
    <w:pPr>
      <w:numPr>
        <w:ilvl w:val="6"/>
        <w:numId w:val="10"/>
      </w:num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809"/>
    <w:pPr>
      <w:numPr>
        <w:ilvl w:val="7"/>
        <w:numId w:val="10"/>
      </w:num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809"/>
    <w:pPr>
      <w:numPr>
        <w:ilvl w:val="8"/>
        <w:numId w:val="10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7C68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21">
    <w:name w:val="見出し 2 (文字)"/>
    <w:basedOn w:val="a0"/>
    <w:link w:val="2"/>
    <w:uiPriority w:val="9"/>
    <w:rsid w:val="009D7C68"/>
    <w:rPr>
      <w:spacing w:val="15"/>
      <w:sz w:val="24"/>
      <w:szCs w:val="22"/>
      <w:shd w:val="clear" w:color="auto" w:fill="D9E2F3" w:themeFill="accent1" w:themeFillTint="33"/>
    </w:rPr>
  </w:style>
  <w:style w:type="character" w:customStyle="1" w:styleId="31">
    <w:name w:val="見出し 3 (文字)"/>
    <w:basedOn w:val="a0"/>
    <w:link w:val="3"/>
    <w:uiPriority w:val="9"/>
    <w:rsid w:val="009D7C68"/>
    <w:rPr>
      <w:caps/>
      <w:spacing w:val="15"/>
      <w:szCs w:val="22"/>
    </w:rPr>
  </w:style>
  <w:style w:type="character" w:customStyle="1" w:styleId="40">
    <w:name w:val="見出し 4 (文字)"/>
    <w:basedOn w:val="a0"/>
    <w:link w:val="4"/>
    <w:uiPriority w:val="9"/>
    <w:rsid w:val="00CF1809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CF1809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F1809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F1809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F1809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F1809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F1809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F1809"/>
    <w:pPr>
      <w:spacing w:before="120" w:after="12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CF180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F1809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CF1809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F1809"/>
    <w:rPr>
      <w:b/>
      <w:bCs/>
    </w:rPr>
  </w:style>
  <w:style w:type="character" w:styleId="a9">
    <w:name w:val="Emphasis"/>
    <w:uiPriority w:val="20"/>
    <w:qFormat/>
    <w:rsid w:val="00CF1809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F180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F1809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CF1809"/>
    <w:rPr>
      <w:i/>
      <w:iCs/>
      <w:sz w:val="24"/>
      <w:szCs w:val="24"/>
    </w:rPr>
  </w:style>
  <w:style w:type="paragraph" w:styleId="22">
    <w:name w:val="Intense Quote"/>
    <w:basedOn w:val="a"/>
    <w:next w:val="a"/>
    <w:link w:val="23"/>
    <w:uiPriority w:val="30"/>
    <w:qFormat/>
    <w:rsid w:val="00CF1809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CF1809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CF1809"/>
    <w:rPr>
      <w:i/>
      <w:iCs/>
      <w:color w:val="1F3763" w:themeColor="accent1" w:themeShade="7F"/>
    </w:rPr>
  </w:style>
  <w:style w:type="character" w:styleId="24">
    <w:name w:val="Intense Emphasis"/>
    <w:uiPriority w:val="21"/>
    <w:qFormat/>
    <w:rsid w:val="00CF1809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CF1809"/>
    <w:rPr>
      <w:b/>
      <w:bCs/>
      <w:color w:val="4472C4" w:themeColor="accent1"/>
    </w:rPr>
  </w:style>
  <w:style w:type="character" w:styleId="25">
    <w:name w:val="Intense Reference"/>
    <w:uiPriority w:val="32"/>
    <w:qFormat/>
    <w:rsid w:val="00CF1809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CF1809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unhideWhenUsed/>
    <w:qFormat/>
    <w:rsid w:val="00CF1809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2B3F"/>
  </w:style>
  <w:style w:type="paragraph" w:styleId="26">
    <w:name w:val="toc 2"/>
    <w:basedOn w:val="a"/>
    <w:next w:val="a"/>
    <w:autoRedefine/>
    <w:uiPriority w:val="39"/>
    <w:unhideWhenUsed/>
    <w:rsid w:val="008E2B3F"/>
    <w:pPr>
      <w:ind w:leftChars="100" w:left="200"/>
    </w:pPr>
  </w:style>
  <w:style w:type="character" w:styleId="af1">
    <w:name w:val="Hyperlink"/>
    <w:basedOn w:val="a0"/>
    <w:uiPriority w:val="99"/>
    <w:unhideWhenUsed/>
    <w:rsid w:val="008E2B3F"/>
    <w:rPr>
      <w:color w:val="0563C1" w:themeColor="hyperlink"/>
      <w:u w:val="single"/>
    </w:rPr>
  </w:style>
  <w:style w:type="paragraph" w:customStyle="1" w:styleId="20">
    <w:name w:val="見出し2標準"/>
    <w:basedOn w:val="a"/>
    <w:link w:val="27"/>
    <w:qFormat/>
    <w:rsid w:val="009D7C68"/>
    <w:pPr>
      <w:ind w:leftChars="150" w:left="150" w:rightChars="50" w:right="50"/>
    </w:pPr>
  </w:style>
  <w:style w:type="paragraph" w:customStyle="1" w:styleId="30">
    <w:name w:val="見出し3標準"/>
    <w:basedOn w:val="a"/>
    <w:link w:val="32"/>
    <w:qFormat/>
    <w:rsid w:val="009D7C68"/>
    <w:pPr>
      <w:ind w:leftChars="250" w:left="250" w:rightChars="50" w:right="50"/>
    </w:pPr>
  </w:style>
  <w:style w:type="character" w:customStyle="1" w:styleId="27">
    <w:name w:val="見出し2標準 (文字)"/>
    <w:basedOn w:val="a0"/>
    <w:link w:val="20"/>
    <w:rsid w:val="009D7C68"/>
  </w:style>
  <w:style w:type="character" w:customStyle="1" w:styleId="32">
    <w:name w:val="見出し3標準 (文字)"/>
    <w:basedOn w:val="a0"/>
    <w:link w:val="30"/>
    <w:rsid w:val="009D7C68"/>
  </w:style>
  <w:style w:type="paragraph" w:styleId="af2">
    <w:name w:val="header"/>
    <w:basedOn w:val="a"/>
    <w:link w:val="af3"/>
    <w:uiPriority w:val="99"/>
    <w:unhideWhenUsed/>
    <w:rsid w:val="00CF180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CF1809"/>
  </w:style>
  <w:style w:type="paragraph" w:styleId="af4">
    <w:name w:val="footer"/>
    <w:basedOn w:val="a"/>
    <w:link w:val="af5"/>
    <w:uiPriority w:val="99"/>
    <w:unhideWhenUsed/>
    <w:rsid w:val="00CF180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CF1809"/>
  </w:style>
  <w:style w:type="character" w:styleId="af6">
    <w:name w:val="Unresolved Mention"/>
    <w:basedOn w:val="a0"/>
    <w:uiPriority w:val="99"/>
    <w:semiHidden/>
    <w:unhideWhenUsed/>
    <w:rsid w:val="00F4284A"/>
    <w:rPr>
      <w:color w:val="605E5C"/>
      <w:shd w:val="clear" w:color="auto" w:fill="E1DFDD"/>
    </w:rPr>
  </w:style>
  <w:style w:type="paragraph" w:styleId="af7">
    <w:name w:val="List Paragraph"/>
    <w:basedOn w:val="a"/>
    <w:uiPriority w:val="34"/>
    <w:qFormat/>
    <w:rsid w:val="00C218DA"/>
    <w:pPr>
      <w:ind w:leftChars="400" w:left="840"/>
    </w:pPr>
  </w:style>
  <w:style w:type="paragraph" w:styleId="33">
    <w:name w:val="toc 3"/>
    <w:basedOn w:val="a"/>
    <w:next w:val="a"/>
    <w:autoRedefine/>
    <w:uiPriority w:val="39"/>
    <w:unhideWhenUsed/>
    <w:rsid w:val="00464951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96/chooseni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ja-jp/products/visual-studio-cod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見やすいかも?">
      <a:majorFont>
        <a:latin typeface="UDEV Gothic JPDOC"/>
        <a:ea typeface="BIZ UDPゴシック"/>
        <a:cs typeface=""/>
      </a:majorFont>
      <a:minorFont>
        <a:latin typeface="UDEV Gothic 35JPDOC"/>
        <a:ea typeface="UD デジタル 教科書体 NK-R"/>
        <a:cs typeface=""/>
      </a:minorFont>
    </a:fontScheme>
    <a:fmtScheme name="淡い単色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D02E-EEA3-4C81-BF4D-9C5B2B62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</dc:creator>
  <cp:keywords/>
  <dc:description/>
  <cp:lastModifiedBy>610 Kie</cp:lastModifiedBy>
  <cp:revision>2</cp:revision>
  <dcterms:created xsi:type="dcterms:W3CDTF">2023-08-15T06:34:00Z</dcterms:created>
  <dcterms:modified xsi:type="dcterms:W3CDTF">2023-08-15T06:34:00Z</dcterms:modified>
</cp:coreProperties>
</file>